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839D" w14:textId="77777777" w:rsidR="00D70063" w:rsidRDefault="00D70063" w:rsidP="00D70063">
      <w:pPr>
        <w:pStyle w:val="Heading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8103550" wp14:editId="1A78996E">
                <wp:simplePos x="0" y="0"/>
                <wp:positionH relativeFrom="page">
                  <wp:posOffset>455295</wp:posOffset>
                </wp:positionH>
                <wp:positionV relativeFrom="margin">
                  <wp:align>top</wp:align>
                </wp:positionV>
                <wp:extent cx="2390775" cy="845820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82097" w14:textId="44F8B3A9" w:rsidR="00187B92" w:rsidRPr="00711DC3" w:rsidRDefault="00711DC3" w:rsidP="00711DC3">
                            <w:pPr>
                              <w:pStyle w:val="Photo"/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</w:pPr>
                            <w:r w:rsidRPr="00711DC3"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  <w:t>MAMADOU SECK</w:t>
                            </w:r>
                          </w:p>
                          <w:p w14:paraId="09258570" w14:textId="3A2C5604" w:rsidR="004F04D3" w:rsidRDefault="00000000" w:rsidP="004F04D3">
                            <w:pPr>
                              <w:pStyle w:val="Subtitle"/>
                            </w:pPr>
                            <w:sdt>
                              <w:sdtPr>
                                <w:id w:val="1220630393"/>
                                <w:placeholder>
                                  <w:docPart w:val="C96CE186655B4D8CA2A7F6CD325F9D1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04D3">
                                  <w:t>Vitals</w:t>
                                </w:r>
                              </w:sdtContent>
                            </w:sdt>
                          </w:p>
                          <w:p w14:paraId="7F7CCC09" w14:textId="77777777" w:rsidR="004F04D3" w:rsidRDefault="004F04D3" w:rsidP="004F04D3">
                            <w:pPr>
                              <w:pStyle w:val="ContactInfo"/>
                            </w:pPr>
                            <w:r>
                              <w:t>7816 N Holly, Apt 11</w:t>
                            </w:r>
                          </w:p>
                          <w:p w14:paraId="71AC77DE" w14:textId="77777777" w:rsidR="004F04D3" w:rsidRDefault="004F04D3" w:rsidP="004F04D3">
                            <w:pPr>
                              <w:pStyle w:val="ContactInfo"/>
                            </w:pPr>
                            <w:r>
                              <w:t>Kansas City, 64118</w:t>
                            </w:r>
                          </w:p>
                          <w:p w14:paraId="007F7092" w14:textId="77777777" w:rsidR="004F04D3" w:rsidRDefault="004F04D3" w:rsidP="004F04D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(816)6452295</w:t>
                            </w:r>
                          </w:p>
                          <w:p w14:paraId="340E3A53" w14:textId="77777777" w:rsidR="004F04D3" w:rsidRDefault="004F04D3" w:rsidP="004F04D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8" w:history="1">
                              <w:r w:rsidRPr="002775B1">
                                <w:rPr>
                                  <w:rStyle w:val="Hyperlink"/>
                                </w:rPr>
                                <w:t>mamadoulseck@outlook.com</w:t>
                              </w:r>
                            </w:hyperlink>
                          </w:p>
                          <w:p w14:paraId="4E5B6C90" w14:textId="2FC55169" w:rsidR="004F04D3" w:rsidRPr="004F04D3" w:rsidRDefault="004F04D3" w:rsidP="004F04D3">
                            <w:pPr>
                              <w:pStyle w:val="ContactInfo"/>
                            </w:pPr>
                            <w:r w:rsidRPr="007A21FB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hyperlink r:id="rId9" w:history="1">
                              <w:r w:rsidRPr="002775B1">
                                <w:rPr>
                                  <w:rStyle w:val="Hyperlink"/>
                                </w:rPr>
                                <w:t>www.mamadouseck.com</w:t>
                              </w:r>
                            </w:hyperlink>
                          </w:p>
                          <w:p w14:paraId="1E013396" w14:textId="77777777" w:rsidR="00D70063" w:rsidRDefault="00000000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24973350D9B544EBBA962C417C1E77E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12B79BCB" w14:textId="77777777" w:rsidR="006547EB" w:rsidRDefault="006547EB" w:rsidP="006547EB">
                            <w:pPr>
                              <w:pStyle w:val="Heading2"/>
                              <w:jc w:val="left"/>
                              <w:rPr>
                                <w:rFonts w:asciiTheme="minorHAnsi" w:eastAsiaTheme="minorEastAsia" w:hAnsiTheme="minorHAnsi" w:cstheme="minorBidi"/>
                                <w:sz w:val="21"/>
                                <w:szCs w:val="21"/>
                              </w:rPr>
                            </w:pPr>
                            <w:r w:rsidRPr="006547EB">
                              <w:rPr>
                                <w:rFonts w:asciiTheme="minorHAnsi" w:eastAsiaTheme="minorEastAsia" w:hAnsiTheme="minorHAnsi" w:cstheme="minorBidi"/>
                                <w:sz w:val="21"/>
                                <w:szCs w:val="21"/>
                              </w:rPr>
                              <w:t>Motivated Cybersecurity student with a passion for IT, seeking to leverage my foundational knowledge and skills in a dynamic role. Committed to providing excellent service and solutions, I am eager to contribute to a team while continuing to grow and develop professionally. My strong work ethic, coupled with a keen interest in learning, makes me ready to take on new challenges and make a positive impact.</w:t>
                            </w:r>
                          </w:p>
                          <w:p w14:paraId="0326399E" w14:textId="6CFBCB6A" w:rsidR="000B00F2" w:rsidRDefault="000B00F2" w:rsidP="000B00F2">
                            <w:pPr>
                              <w:pStyle w:val="Heading2"/>
                            </w:pPr>
                            <w:r>
                              <w:t>Langu</w:t>
                            </w:r>
                            <w:r w:rsidR="00B906F2">
                              <w:t>ages</w:t>
                            </w:r>
                          </w:p>
                          <w:p w14:paraId="3B3F3870" w14:textId="54D65E3E" w:rsidR="00B906F2" w:rsidRDefault="00B906F2" w:rsidP="00B906F2">
                            <w:r>
                              <w:t>English</w:t>
                            </w:r>
                            <w:r w:rsidR="0006720A">
                              <w:tab/>
                            </w:r>
                            <w:r w:rsidR="0006720A">
                              <w:tab/>
                            </w:r>
                            <w:r w:rsidR="00D84354">
                              <w:t>Advanced</w:t>
                            </w:r>
                          </w:p>
                          <w:p w14:paraId="76D8BB52" w14:textId="10F59781" w:rsidR="004E0938" w:rsidRDefault="004E0938" w:rsidP="00B906F2">
                            <w:r>
                              <w:t>French</w:t>
                            </w:r>
                            <w:r w:rsidR="00D84354">
                              <w:tab/>
                            </w:r>
                            <w:r w:rsidR="00D84354">
                              <w:tab/>
                              <w:t>Interm</w:t>
                            </w:r>
                            <w:r w:rsidR="00F25935">
                              <w:t>ediate</w:t>
                            </w:r>
                          </w:p>
                          <w:p w14:paraId="44898D38" w14:textId="3FD100E3" w:rsidR="007A21FB" w:rsidRDefault="004E0938" w:rsidP="004F04D3">
                            <w:r>
                              <w:t>Wolof</w:t>
                            </w:r>
                            <w:r w:rsidR="00F25935">
                              <w:tab/>
                            </w:r>
                            <w:r w:rsidR="00F25935">
                              <w:tab/>
                              <w:t>Mother tongue</w:t>
                            </w:r>
                          </w:p>
                          <w:p w14:paraId="513AB452" w14:textId="77777777" w:rsidR="007A21FB" w:rsidRDefault="007A21FB" w:rsidP="00D70063">
                            <w:pPr>
                              <w:pStyle w:val="ContactInfo"/>
                            </w:pPr>
                          </w:p>
                          <w:p w14:paraId="7BDB7B84" w14:textId="77777777" w:rsidR="007A21FB" w:rsidRPr="007A21FB" w:rsidRDefault="007A21FB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3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5.85pt;margin-top:0;width:188.25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" filled="f" stroked="f">
                <v:textbox inset="0,0,0,0">
                  <w:txbxContent>
                    <w:p w14:paraId="05382097" w14:textId="44F8B3A9" w:rsidR="00187B92" w:rsidRPr="00711DC3" w:rsidRDefault="00711DC3" w:rsidP="00711DC3">
                      <w:pPr>
                        <w:pStyle w:val="Photo"/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 w:rsidRPr="00711DC3"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MAMADOU SECK</w:t>
                      </w:r>
                    </w:p>
                    <w:p w14:paraId="09258570" w14:textId="3A2C5604" w:rsidR="004F04D3" w:rsidRDefault="00000000" w:rsidP="004F04D3">
                      <w:pPr>
                        <w:pStyle w:val="Subtitle"/>
                      </w:pPr>
                      <w:sdt>
                        <w:sdtPr>
                          <w:id w:val="1220630393"/>
                          <w:placeholder>
                            <w:docPart w:val="C96CE186655B4D8CA2A7F6CD325F9D1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4F04D3">
                            <w:t>Vitals</w:t>
                          </w:r>
                        </w:sdtContent>
                      </w:sdt>
                    </w:p>
                    <w:p w14:paraId="7F7CCC09" w14:textId="77777777" w:rsidR="004F04D3" w:rsidRDefault="004F04D3" w:rsidP="004F04D3">
                      <w:pPr>
                        <w:pStyle w:val="ContactInfo"/>
                      </w:pPr>
                      <w:r>
                        <w:t>7816 N Holly, Apt 11</w:t>
                      </w:r>
                    </w:p>
                    <w:p w14:paraId="71AC77DE" w14:textId="77777777" w:rsidR="004F04D3" w:rsidRDefault="004F04D3" w:rsidP="004F04D3">
                      <w:pPr>
                        <w:pStyle w:val="ContactInfo"/>
                      </w:pPr>
                      <w:r>
                        <w:t>Kansas City, 64118</w:t>
                      </w:r>
                    </w:p>
                    <w:p w14:paraId="007F7092" w14:textId="77777777" w:rsidR="004F04D3" w:rsidRDefault="004F04D3" w:rsidP="004F04D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(816)6452295</w:t>
                      </w:r>
                    </w:p>
                    <w:p w14:paraId="340E3A53" w14:textId="77777777" w:rsidR="004F04D3" w:rsidRDefault="004F04D3" w:rsidP="004F04D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10" w:history="1">
                        <w:r w:rsidRPr="002775B1">
                          <w:rPr>
                            <w:rStyle w:val="Hyperlink"/>
                          </w:rPr>
                          <w:t>mamadoulseck@outlook.com</w:t>
                        </w:r>
                      </w:hyperlink>
                    </w:p>
                    <w:p w14:paraId="4E5B6C90" w14:textId="2FC55169" w:rsidR="004F04D3" w:rsidRPr="004F04D3" w:rsidRDefault="004F04D3" w:rsidP="004F04D3">
                      <w:pPr>
                        <w:pStyle w:val="ContactInfo"/>
                      </w:pPr>
                      <w:r w:rsidRPr="007A21FB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hyperlink r:id="rId11" w:history="1">
                        <w:r w:rsidRPr="002775B1">
                          <w:rPr>
                            <w:rStyle w:val="Hyperlink"/>
                          </w:rPr>
                          <w:t>www.mamadouseck.com</w:t>
                        </w:r>
                      </w:hyperlink>
                    </w:p>
                    <w:p w14:paraId="1E013396" w14:textId="77777777" w:rsidR="00D70063" w:rsidRDefault="00000000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24973350D9B544EBBA962C417C1E77E9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12B79BCB" w14:textId="77777777" w:rsidR="006547EB" w:rsidRDefault="006547EB" w:rsidP="006547EB">
                      <w:pPr>
                        <w:pStyle w:val="Heading2"/>
                        <w:jc w:val="left"/>
                        <w:rPr>
                          <w:rFonts w:asciiTheme="minorHAnsi" w:eastAsiaTheme="minorEastAsia" w:hAnsiTheme="minorHAnsi" w:cstheme="minorBidi"/>
                          <w:sz w:val="21"/>
                          <w:szCs w:val="21"/>
                        </w:rPr>
                      </w:pPr>
                      <w:r w:rsidRPr="006547EB">
                        <w:rPr>
                          <w:rFonts w:asciiTheme="minorHAnsi" w:eastAsiaTheme="minorEastAsia" w:hAnsiTheme="minorHAnsi" w:cstheme="minorBidi"/>
                          <w:sz w:val="21"/>
                          <w:szCs w:val="21"/>
                        </w:rPr>
                        <w:t>Motivated Cybersecurity student with a passion for IT, seeking to leverage my foundational knowledge and skills in a dynamic role. Committed to providing excellent service and solutions, I am eager to contribute to a team while continuing to grow and develop professionally. My strong work ethic, coupled with a keen interest in learning, makes me ready to take on new challenges and make a positive impact.</w:t>
                      </w:r>
                    </w:p>
                    <w:p w14:paraId="0326399E" w14:textId="6CFBCB6A" w:rsidR="000B00F2" w:rsidRDefault="000B00F2" w:rsidP="000B00F2">
                      <w:pPr>
                        <w:pStyle w:val="Heading2"/>
                      </w:pPr>
                      <w:r>
                        <w:t>Langu</w:t>
                      </w:r>
                      <w:r w:rsidR="00B906F2">
                        <w:t>ages</w:t>
                      </w:r>
                    </w:p>
                    <w:p w14:paraId="3B3F3870" w14:textId="54D65E3E" w:rsidR="00B906F2" w:rsidRDefault="00B906F2" w:rsidP="00B906F2">
                      <w:r>
                        <w:t>English</w:t>
                      </w:r>
                      <w:r w:rsidR="0006720A">
                        <w:tab/>
                      </w:r>
                      <w:r w:rsidR="0006720A">
                        <w:tab/>
                      </w:r>
                      <w:r w:rsidR="00D84354">
                        <w:t>Advanced</w:t>
                      </w:r>
                    </w:p>
                    <w:p w14:paraId="76D8BB52" w14:textId="10F59781" w:rsidR="004E0938" w:rsidRDefault="004E0938" w:rsidP="00B906F2">
                      <w:r>
                        <w:t>French</w:t>
                      </w:r>
                      <w:r w:rsidR="00D84354">
                        <w:tab/>
                      </w:r>
                      <w:r w:rsidR="00D84354">
                        <w:tab/>
                        <w:t>Interm</w:t>
                      </w:r>
                      <w:r w:rsidR="00F25935">
                        <w:t>ediate</w:t>
                      </w:r>
                    </w:p>
                    <w:p w14:paraId="44898D38" w14:textId="3FD100E3" w:rsidR="007A21FB" w:rsidRDefault="004E0938" w:rsidP="004F04D3">
                      <w:r>
                        <w:t>Wolof</w:t>
                      </w:r>
                      <w:r w:rsidR="00F25935">
                        <w:tab/>
                      </w:r>
                      <w:r w:rsidR="00F25935">
                        <w:tab/>
                        <w:t>Mother tongue</w:t>
                      </w:r>
                    </w:p>
                    <w:p w14:paraId="513AB452" w14:textId="77777777" w:rsidR="007A21FB" w:rsidRDefault="007A21FB" w:rsidP="00D70063">
                      <w:pPr>
                        <w:pStyle w:val="ContactInfo"/>
                      </w:pPr>
                    </w:p>
                    <w:p w14:paraId="7BDB7B84" w14:textId="77777777" w:rsidR="007A21FB" w:rsidRPr="007A21FB" w:rsidRDefault="007A21FB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667FA0A5677B4EFA948625B70D5201B0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397C0D74" w14:textId="76032033" w:rsidR="00D70063" w:rsidRDefault="00966733" w:rsidP="00D70063">
      <w:pPr>
        <w:pStyle w:val="Heading4"/>
      </w:pPr>
      <w:r>
        <w:t>Amazon</w:t>
      </w:r>
      <w:r w:rsidR="00010A3F">
        <w:t xml:space="preserve">, </w:t>
      </w:r>
      <w:r>
        <w:t>Liberty Mo</w:t>
      </w:r>
    </w:p>
    <w:p w14:paraId="671CF8CD" w14:textId="1A369CE2" w:rsidR="00D70063" w:rsidRDefault="00966733" w:rsidP="00D70063">
      <w:pPr>
        <w:pStyle w:val="Heading5"/>
      </w:pPr>
      <w:r>
        <w:t>January</w:t>
      </w:r>
      <w:r w:rsidR="00010A3F">
        <w:t xml:space="preserve"> 20</w:t>
      </w:r>
      <w:r>
        <w:t>23</w:t>
      </w:r>
      <w:r w:rsidR="00010A3F">
        <w:t xml:space="preserve"> – Present</w:t>
      </w:r>
    </w:p>
    <w:p w14:paraId="5D81AC42" w14:textId="164A9B77" w:rsidR="00D70063" w:rsidRDefault="00966733" w:rsidP="00D70063">
      <w:r w:rsidRPr="00966733">
        <w:t>As a training ambassador, I helped facilitate and deliver training programs, providing guidance, support, and knowledge transfer to employees.</w:t>
      </w:r>
    </w:p>
    <w:p w14:paraId="05152307" w14:textId="0BB230AF" w:rsidR="00CB42ED" w:rsidRDefault="00CB42ED" w:rsidP="00CB42ED">
      <w:pPr>
        <w:pStyle w:val="Heading4"/>
        <w:spacing w:line="240" w:lineRule="auto"/>
      </w:pPr>
      <w:r>
        <w:t>T-Mobile</w:t>
      </w:r>
      <w:r>
        <w:t xml:space="preserve">, </w:t>
      </w:r>
      <w:r>
        <w:t>Maryville Mo</w:t>
      </w:r>
    </w:p>
    <w:p w14:paraId="16ED6CE8" w14:textId="77777777" w:rsidR="00CB42ED" w:rsidRDefault="00CB42ED" w:rsidP="00CB42ED">
      <w:pPr>
        <w:pStyle w:val="Heading5"/>
      </w:pPr>
      <w:r>
        <w:t>September 2017 – January 2023</w:t>
      </w:r>
    </w:p>
    <w:p w14:paraId="1E2824B6" w14:textId="65BED98F" w:rsidR="00CB42ED" w:rsidRDefault="00CB42ED" w:rsidP="00D70063">
      <w:r>
        <w:t xml:space="preserve">Customer Service and Cashier with the ability to help in any department. </w:t>
      </w:r>
    </w:p>
    <w:p w14:paraId="52BA4D5F" w14:textId="78356970" w:rsidR="00D70063" w:rsidRDefault="00966733" w:rsidP="00CB42ED">
      <w:pPr>
        <w:pStyle w:val="Heading4"/>
        <w:spacing w:before="0"/>
      </w:pPr>
      <w:r>
        <w:t>Hy-Vee</w:t>
      </w:r>
      <w:r w:rsidR="00010A3F">
        <w:t>, Kansas City</w:t>
      </w:r>
      <w:r w:rsidR="00CB42ED">
        <w:t xml:space="preserve"> Mo</w:t>
      </w:r>
    </w:p>
    <w:p w14:paraId="503716D8" w14:textId="14D3F673" w:rsidR="00D70063" w:rsidRDefault="00966733" w:rsidP="00D70063">
      <w:pPr>
        <w:pStyle w:val="Heading5"/>
      </w:pPr>
      <w:r>
        <w:t>September</w:t>
      </w:r>
      <w:r w:rsidR="00010A3F">
        <w:t xml:space="preserve"> 201</w:t>
      </w:r>
      <w:r>
        <w:t>7</w:t>
      </w:r>
      <w:r w:rsidR="00010A3F">
        <w:t xml:space="preserve"> – </w:t>
      </w:r>
      <w:r>
        <w:t>January 2023</w:t>
      </w:r>
    </w:p>
    <w:p w14:paraId="6C74346F" w14:textId="23115810" w:rsidR="00D70063" w:rsidRDefault="00966733" w:rsidP="00D70063">
      <w:r>
        <w:t>Customer Service and Cashier with the ability to help in any department.</w:t>
      </w:r>
      <w:r w:rsidR="008B57F3">
        <w:t xml:space="preserve"> </w:t>
      </w:r>
    </w:p>
    <w:sdt>
      <w:sdtPr>
        <w:id w:val="1745452497"/>
        <w:placeholder>
          <w:docPart w:val="2BF2BD0C157D412696497AEB160AD2B7"/>
        </w:placeholder>
        <w:temporary/>
        <w:showingPlcHdr/>
        <w15:appearance w15:val="hidden"/>
      </w:sdtPr>
      <w:sdtContent>
        <w:p w14:paraId="410C699B" w14:textId="77777777" w:rsidR="00D70063" w:rsidRDefault="00D70063" w:rsidP="00CB42ED">
          <w:pPr>
            <w:pStyle w:val="Heading3"/>
            <w:spacing w:before="0"/>
          </w:pPr>
          <w:r>
            <w:t>Education</w:t>
          </w:r>
        </w:p>
      </w:sdtContent>
    </w:sdt>
    <w:p w14:paraId="143C2CB6" w14:textId="4C520797" w:rsidR="00D70063" w:rsidRDefault="00246C17" w:rsidP="00D70063">
      <w:pPr>
        <w:pStyle w:val="Heading4"/>
      </w:pPr>
      <w:r>
        <w:t>Northwest Missouri State, Maryville Mo</w:t>
      </w:r>
    </w:p>
    <w:p w14:paraId="638C0DF1" w14:textId="2EB408BF" w:rsidR="00D70063" w:rsidRDefault="00A645F6" w:rsidP="00D70063">
      <w:r>
        <w:t>Bachelor of Science in Cybersecurity</w:t>
      </w:r>
      <w:r>
        <w:tab/>
      </w:r>
      <w:r>
        <w:tab/>
        <w:t>May 2023</w:t>
      </w:r>
    </w:p>
    <w:p w14:paraId="5BF19977" w14:textId="77777777" w:rsidR="00D70063" w:rsidRDefault="00000000" w:rsidP="00CB42ED">
      <w:pPr>
        <w:pStyle w:val="Heading3"/>
        <w:spacing w:before="0"/>
      </w:pPr>
      <w:sdt>
        <w:sdtPr>
          <w:id w:val="-2083436385"/>
          <w:placeholder>
            <w:docPart w:val="7B04460DAF5A4CE29A09233BA07560CA"/>
          </w:placeholder>
          <w:temporary/>
          <w:showingPlcHdr/>
          <w15:appearance w15:val="hidden"/>
        </w:sdtPr>
        <w:sdtContent>
          <w:r w:rsidR="00D70063">
            <w:t>LEADERSHIP</w:t>
          </w:r>
        </w:sdtContent>
      </w:sdt>
    </w:p>
    <w:p w14:paraId="729E8FEB" w14:textId="77777777" w:rsidR="00275728" w:rsidRDefault="00275728" w:rsidP="00E84D03">
      <w:pPr>
        <w:pStyle w:val="ListParagraph"/>
        <w:numPr>
          <w:ilvl w:val="0"/>
          <w:numId w:val="3"/>
        </w:numPr>
        <w:sectPr w:rsidR="00275728" w:rsidSect="00FD7C04">
          <w:headerReference w:type="default" r:id="rId12"/>
          <w:pgSz w:w="12240" w:h="15840"/>
          <w:pgMar w:top="1080" w:right="1080" w:bottom="1080" w:left="4867" w:header="576" w:footer="720" w:gutter="0"/>
          <w:cols w:space="720"/>
          <w:titlePg/>
          <w:docGrid w:linePitch="360"/>
        </w:sectPr>
      </w:pPr>
    </w:p>
    <w:p w14:paraId="2E30BAC6" w14:textId="164F8F9C" w:rsidR="00E84D03" w:rsidRDefault="00E84D03" w:rsidP="00E84D03">
      <w:pPr>
        <w:pStyle w:val="ListParagraph"/>
        <w:numPr>
          <w:ilvl w:val="0"/>
          <w:numId w:val="3"/>
        </w:numPr>
      </w:pPr>
      <w:r>
        <w:t>Tau Kappa Epsilon Social Chair (2 years)</w:t>
      </w:r>
    </w:p>
    <w:p w14:paraId="5E9962B7" w14:textId="40458F00" w:rsidR="00D70063" w:rsidRDefault="00206817" w:rsidP="00206817">
      <w:pPr>
        <w:pStyle w:val="ListParagraph"/>
        <w:numPr>
          <w:ilvl w:val="0"/>
          <w:numId w:val="3"/>
        </w:numPr>
      </w:pPr>
      <w:r>
        <w:t>Eagle Scout BSA</w:t>
      </w:r>
    </w:p>
    <w:p w14:paraId="48041C56" w14:textId="20FBB18F" w:rsidR="00275728" w:rsidRDefault="00206817" w:rsidP="00F56B36">
      <w:pPr>
        <w:pStyle w:val="ListParagraph"/>
        <w:numPr>
          <w:ilvl w:val="0"/>
          <w:numId w:val="3"/>
        </w:numPr>
        <w:sectPr w:rsidR="00275728" w:rsidSect="00275728">
          <w:type w:val="continuous"/>
          <w:pgSz w:w="12240" w:h="15840"/>
          <w:pgMar w:top="1080" w:right="1080" w:bottom="1080" w:left="4867" w:header="576" w:footer="720" w:gutter="0"/>
          <w:cols w:num="2" w:space="720"/>
          <w:titlePg/>
          <w:docGrid w:linePitch="360"/>
        </w:sectPr>
      </w:pPr>
      <w:r>
        <w:t>Venturing</w:t>
      </w:r>
      <w:r w:rsidR="009E6B80">
        <w:t xml:space="preserve"> BSA,</w:t>
      </w:r>
      <w:r>
        <w:t xml:space="preserve"> President</w:t>
      </w:r>
      <w:r w:rsidR="00E84D03">
        <w:t xml:space="preserve"> (3 years)</w:t>
      </w:r>
    </w:p>
    <w:p w14:paraId="18134040" w14:textId="33ABAE25" w:rsidR="00741BFA" w:rsidRDefault="005831D9" w:rsidP="007B17AD">
      <w:pPr>
        <w:pStyle w:val="Heading2"/>
        <w:jc w:val="left"/>
      </w:pPr>
      <w:r>
        <w:t>Technical Skills</w:t>
      </w:r>
    </w:p>
    <w:p w14:paraId="762A4CEB" w14:textId="77777777" w:rsidR="00D820BC" w:rsidRDefault="00D820BC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  <w:sectPr w:rsidR="00D820BC" w:rsidSect="00C1721F">
          <w:type w:val="continuous"/>
          <w:pgSz w:w="12240" w:h="15840"/>
          <w:pgMar w:top="1080" w:right="1080" w:bottom="1080" w:left="4867" w:header="576" w:footer="720" w:gutter="0"/>
          <w:cols w:space="720"/>
          <w:titlePg/>
          <w:docGrid w:linePitch="360"/>
        </w:sectPr>
      </w:pPr>
    </w:p>
    <w:p w14:paraId="3F7BA76F" w14:textId="6F890EB9" w:rsidR="004D4FD0" w:rsidRPr="004D4FD0" w:rsidRDefault="004D4FD0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4D4FD0">
        <w:rPr>
          <w:rStyle w:val="Strong"/>
          <w:color w:val="0E101A"/>
        </w:rPr>
        <w:t>Knowledge of Networking Protocols</w:t>
      </w:r>
      <w:r w:rsidR="006547EB">
        <w:rPr>
          <w:rStyle w:val="Strong"/>
          <w:color w:val="0E101A"/>
        </w:rPr>
        <w:t>:</w:t>
      </w:r>
      <w:r w:rsidR="006D4FF7">
        <w:rPr>
          <w:rStyle w:val="Strong"/>
          <w:color w:val="0E101A"/>
        </w:rPr>
        <w:t xml:space="preserve"> U</w:t>
      </w:r>
      <w:r w:rsidRPr="004D4FD0">
        <w:rPr>
          <w:rStyle w:val="Strong"/>
          <w:color w:val="0E101A"/>
        </w:rPr>
        <w:t>nderstanding of TCP/IP, DNS, DHCP, and other networking protocols.</w:t>
      </w:r>
    </w:p>
    <w:p w14:paraId="18F421C7" w14:textId="2ABD4933" w:rsidR="004D4FD0" w:rsidRPr="004D4FD0" w:rsidRDefault="004D4FD0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4D4FD0">
        <w:rPr>
          <w:rStyle w:val="Strong"/>
          <w:color w:val="0E101A"/>
        </w:rPr>
        <w:t>Network Security</w:t>
      </w:r>
      <w:r>
        <w:rPr>
          <w:rStyle w:val="Strong"/>
          <w:color w:val="0E101A"/>
        </w:rPr>
        <w:t xml:space="preserve">: </w:t>
      </w:r>
      <w:r w:rsidRPr="004D4FD0">
        <w:rPr>
          <w:rStyle w:val="Strong"/>
          <w:color w:val="0E101A"/>
        </w:rPr>
        <w:t>Experience with firewalls, VPNs, and other network security measures.</w:t>
      </w:r>
    </w:p>
    <w:p w14:paraId="76A09954" w14:textId="4D427C60" w:rsidR="004D4FD0" w:rsidRPr="004D4FD0" w:rsidRDefault="004D4FD0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4D4FD0">
        <w:rPr>
          <w:rStyle w:val="Strong"/>
          <w:color w:val="0E101A"/>
        </w:rPr>
        <w:t>Network Monitoring Tools</w:t>
      </w:r>
      <w:r>
        <w:rPr>
          <w:rStyle w:val="Strong"/>
          <w:color w:val="0E101A"/>
        </w:rPr>
        <w:t xml:space="preserve">: </w:t>
      </w:r>
      <w:r w:rsidRPr="004D4FD0">
        <w:rPr>
          <w:rStyle w:val="Strong"/>
          <w:color w:val="0E101A"/>
        </w:rPr>
        <w:t>Proficiency in using network monitoring tools like Wireshark</w:t>
      </w:r>
      <w:r>
        <w:rPr>
          <w:rStyle w:val="Strong"/>
          <w:color w:val="0E101A"/>
        </w:rPr>
        <w:t>.</w:t>
      </w:r>
    </w:p>
    <w:p w14:paraId="17D2BD1A" w14:textId="2A9EAEE6" w:rsidR="00CB42ED" w:rsidRPr="004D4FD0" w:rsidRDefault="00CB42ED" w:rsidP="00CB42ED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4D4FD0">
        <w:rPr>
          <w:rStyle w:val="Strong"/>
          <w:color w:val="0E101A"/>
        </w:rPr>
        <w:t xml:space="preserve">Knowledge of </w:t>
      </w:r>
      <w:r>
        <w:rPr>
          <w:rStyle w:val="Strong"/>
          <w:color w:val="0E101A"/>
        </w:rPr>
        <w:t>Operating system</w:t>
      </w:r>
      <w:r>
        <w:rPr>
          <w:rStyle w:val="Strong"/>
          <w:color w:val="0E101A"/>
        </w:rPr>
        <w:t xml:space="preserve">: </w:t>
      </w:r>
      <w:r>
        <w:rPr>
          <w:rStyle w:val="Strong"/>
          <w:color w:val="0E101A"/>
        </w:rPr>
        <w:t>Windows &amp; Linux</w:t>
      </w:r>
    </w:p>
    <w:p w14:paraId="10C39858" w14:textId="57F0053F" w:rsidR="00CB42ED" w:rsidRPr="004D4FD0" w:rsidRDefault="00CB42ED" w:rsidP="00CB42ED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>
        <w:rPr>
          <w:rStyle w:val="Strong"/>
          <w:color w:val="0E101A"/>
        </w:rPr>
        <w:t>Problem Solving Skills</w:t>
      </w:r>
    </w:p>
    <w:p w14:paraId="349E005B" w14:textId="77777777" w:rsidR="00CB42ED" w:rsidRPr="00CB42ED" w:rsidRDefault="00CB42ED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>
        <w:rPr>
          <w:rStyle w:val="Strong"/>
          <w:color w:val="0E101A"/>
        </w:rPr>
        <w:t>Detail Oriented</w:t>
      </w:r>
      <w:r w:rsidRPr="00763D02">
        <w:rPr>
          <w:rStyle w:val="Strong"/>
          <w:color w:val="0E101A"/>
        </w:rPr>
        <w:t xml:space="preserve"> </w:t>
      </w:r>
    </w:p>
    <w:p w14:paraId="0C8D50B8" w14:textId="4EE4A515" w:rsidR="004D4FD0" w:rsidRPr="004F04D3" w:rsidRDefault="00763D02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763D02">
        <w:rPr>
          <w:rStyle w:val="Strong"/>
          <w:color w:val="0E101A"/>
        </w:rPr>
        <w:t>Communication Skills</w:t>
      </w:r>
      <w:r>
        <w:rPr>
          <w:rStyle w:val="Strong"/>
          <w:color w:val="0E101A"/>
        </w:rPr>
        <w:t xml:space="preserve">: </w:t>
      </w:r>
      <w:r w:rsidRPr="00763D02">
        <w:rPr>
          <w:rStyle w:val="Strong"/>
          <w:color w:val="0E101A"/>
        </w:rPr>
        <w:t xml:space="preserve">verbal and written communication skills </w:t>
      </w:r>
    </w:p>
    <w:p w14:paraId="4FD5C4E3" w14:textId="1454E74C" w:rsidR="004F04D3" w:rsidRPr="004F04D3" w:rsidRDefault="004F04D3" w:rsidP="004F04D3">
      <w:pPr>
        <w:spacing w:line="240" w:lineRule="auto"/>
        <w:rPr>
          <w:rFonts w:asciiTheme="majorHAnsi" w:hAnsiTheme="majorHAnsi" w:cstheme="majorHAnsi"/>
          <w:sz w:val="32"/>
          <w:szCs w:val="32"/>
        </w:rPr>
        <w:sectPr w:rsidR="004F04D3" w:rsidRPr="004F04D3" w:rsidSect="00CB42ED">
          <w:type w:val="continuous"/>
          <w:pgSz w:w="12240" w:h="15840"/>
          <w:pgMar w:top="1080" w:right="1080" w:bottom="810" w:left="4867" w:header="576" w:footer="720" w:gutter="0"/>
          <w:cols w:space="720"/>
          <w:titlePg/>
          <w:docGrid w:linePitch="360"/>
        </w:sectPr>
      </w:pPr>
    </w:p>
    <w:p w14:paraId="01607577" w14:textId="5151164F" w:rsidR="00741BFA" w:rsidRDefault="00741BFA" w:rsidP="007B17AD">
      <w:pPr>
        <w:pStyle w:val="Heading2"/>
        <w:jc w:val="left"/>
      </w:pPr>
      <w:r>
        <w:t>Affiliations</w:t>
      </w:r>
    </w:p>
    <w:p w14:paraId="7C11BA3F" w14:textId="77777777" w:rsidR="00D71668" w:rsidRDefault="00D71668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  <w:sectPr w:rsidR="00D71668" w:rsidSect="00C1721F">
          <w:type w:val="continuous"/>
          <w:pgSz w:w="12240" w:h="15840"/>
          <w:pgMar w:top="1080" w:right="1080" w:bottom="1080" w:left="4867" w:header="576" w:footer="720" w:gutter="0"/>
          <w:cols w:space="720"/>
          <w:titlePg/>
          <w:docGrid w:linePitch="360"/>
        </w:sectPr>
      </w:pPr>
    </w:p>
    <w:p w14:paraId="5DBA4074" w14:textId="5ED6CF64" w:rsidR="00DB6436" w:rsidRDefault="00B27E53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Tau Kappa Epsilon</w:t>
      </w:r>
    </w:p>
    <w:p w14:paraId="17C821C2" w14:textId="561E9751" w:rsidR="00B27E53" w:rsidRDefault="00B27E53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Boy Scouts of America</w:t>
      </w:r>
    </w:p>
    <w:p w14:paraId="073DE31A" w14:textId="0D99B583" w:rsidR="00B27E53" w:rsidRDefault="00F27224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 Defense Club</w:t>
      </w:r>
    </w:p>
    <w:p w14:paraId="4FE86D1D" w14:textId="5CD524E6" w:rsidR="000D52CC" w:rsidRDefault="00284D5F" w:rsidP="00D7166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column"/>
      </w:r>
      <w:r w:rsidR="00F27224">
        <w:rPr>
          <w:rFonts w:asciiTheme="majorHAnsi" w:hAnsiTheme="majorHAnsi" w:cstheme="majorHAnsi"/>
        </w:rPr>
        <w:t>Ass</w:t>
      </w:r>
      <w:r w:rsidR="000D52CC">
        <w:rPr>
          <w:rFonts w:asciiTheme="majorHAnsi" w:hAnsiTheme="majorHAnsi" w:cstheme="majorHAnsi"/>
        </w:rPr>
        <w:t>ociation for Computing Machinery</w:t>
      </w:r>
    </w:p>
    <w:p w14:paraId="546CB5BC" w14:textId="33551D64" w:rsidR="002E7D6C" w:rsidRDefault="002E7D6C" w:rsidP="00D7166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First Robotics</w:t>
      </w:r>
    </w:p>
    <w:p w14:paraId="373AFC5B" w14:textId="1713B512" w:rsidR="00083CD0" w:rsidRPr="00E67600" w:rsidRDefault="00C53E7C" w:rsidP="00E67600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Technology Student Association</w:t>
      </w:r>
    </w:p>
    <w:sectPr w:rsidR="00083CD0" w:rsidRPr="00E67600" w:rsidSect="00284D5F">
      <w:type w:val="continuous"/>
      <w:pgSz w:w="12240" w:h="15840"/>
      <w:pgMar w:top="1080" w:right="1080" w:bottom="1080" w:left="4867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5BE4" w14:textId="77777777" w:rsidR="006462A0" w:rsidRDefault="006462A0" w:rsidP="00187B92">
      <w:pPr>
        <w:spacing w:after="0" w:line="240" w:lineRule="auto"/>
      </w:pPr>
      <w:r>
        <w:separator/>
      </w:r>
    </w:p>
  </w:endnote>
  <w:endnote w:type="continuationSeparator" w:id="0">
    <w:p w14:paraId="348FAEB9" w14:textId="77777777" w:rsidR="006462A0" w:rsidRDefault="006462A0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95A7" w14:textId="77777777" w:rsidR="006462A0" w:rsidRDefault="006462A0" w:rsidP="00187B92">
      <w:pPr>
        <w:spacing w:after="0" w:line="240" w:lineRule="auto"/>
      </w:pPr>
      <w:r>
        <w:separator/>
      </w:r>
    </w:p>
  </w:footnote>
  <w:footnote w:type="continuationSeparator" w:id="0">
    <w:p w14:paraId="2BF6C1E2" w14:textId="77777777" w:rsidR="006462A0" w:rsidRDefault="006462A0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79592E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42756CFC" wp14:editId="2DE2D3EB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657"/>
                              </w:tblGrid>
                              <w:tr w:rsidR="002C0739" w14:paraId="53A6903F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CBF8037F1C89415C9AA7DF074A0EFA8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5420260F" w14:textId="77777777" w:rsidR="002C0739" w:rsidRPr="00187B92" w:rsidRDefault="00DB115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Mamadou seck</w:t>
                                        </w:r>
                                      </w:p>
                                    </w:sdtContent>
                                  </w:sdt>
                                  <w:p w14:paraId="7060FBBE" w14:textId="5160F92C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DCFC82ACAF74438994A42DDB643EFD53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4F04D3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37F8B434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2756CFC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657"/>
                        </w:tblGrid>
                        <w:tr w:rsidR="002C0739" w14:paraId="53A6903F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CBF8037F1C89415C9AA7DF074A0EFA8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5420260F" w14:textId="77777777" w:rsidR="002C0739" w:rsidRPr="00187B92" w:rsidRDefault="00DB1152" w:rsidP="00187B92">
                                  <w:pPr>
                                    <w:pStyle w:val="Title"/>
                                  </w:pPr>
                                  <w:r>
                                    <w:t>Mamadou seck</w:t>
                                  </w:r>
                                </w:p>
                              </w:sdtContent>
                            </w:sdt>
                            <w:p w14:paraId="7060FBBE" w14:textId="5160F92C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DCFC82ACAF74438994A42DDB643EFD53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4F04D3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37F8B434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59F"/>
    <w:multiLevelType w:val="multilevel"/>
    <w:tmpl w:val="F94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85AF5"/>
    <w:multiLevelType w:val="hybridMultilevel"/>
    <w:tmpl w:val="B6C8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241F"/>
    <w:multiLevelType w:val="hybridMultilevel"/>
    <w:tmpl w:val="F39A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8559C"/>
    <w:multiLevelType w:val="hybridMultilevel"/>
    <w:tmpl w:val="2470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4946"/>
    <w:multiLevelType w:val="hybridMultilevel"/>
    <w:tmpl w:val="9704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45832">
    <w:abstractNumId w:val="3"/>
  </w:num>
  <w:num w:numId="2" w16cid:durableId="635725553">
    <w:abstractNumId w:val="0"/>
  </w:num>
  <w:num w:numId="3" w16cid:durableId="1092817197">
    <w:abstractNumId w:val="2"/>
  </w:num>
  <w:num w:numId="4" w16cid:durableId="1785222130">
    <w:abstractNumId w:val="1"/>
  </w:num>
  <w:num w:numId="5" w16cid:durableId="1068840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52"/>
    <w:rsid w:val="00010A3F"/>
    <w:rsid w:val="00013E87"/>
    <w:rsid w:val="0006720A"/>
    <w:rsid w:val="00083CD0"/>
    <w:rsid w:val="00087087"/>
    <w:rsid w:val="00095422"/>
    <w:rsid w:val="000B00F2"/>
    <w:rsid w:val="000B6FC4"/>
    <w:rsid w:val="000D2B66"/>
    <w:rsid w:val="000D52CC"/>
    <w:rsid w:val="000F1FE6"/>
    <w:rsid w:val="00130D88"/>
    <w:rsid w:val="0015457F"/>
    <w:rsid w:val="00157B6F"/>
    <w:rsid w:val="00161697"/>
    <w:rsid w:val="00187B92"/>
    <w:rsid w:val="001A2100"/>
    <w:rsid w:val="001B08DE"/>
    <w:rsid w:val="001C7AF9"/>
    <w:rsid w:val="001D443F"/>
    <w:rsid w:val="001E2268"/>
    <w:rsid w:val="00206817"/>
    <w:rsid w:val="002306F8"/>
    <w:rsid w:val="00235866"/>
    <w:rsid w:val="00236BC3"/>
    <w:rsid w:val="00246C17"/>
    <w:rsid w:val="00246F92"/>
    <w:rsid w:val="00264C87"/>
    <w:rsid w:val="00275728"/>
    <w:rsid w:val="00284D5F"/>
    <w:rsid w:val="00293B83"/>
    <w:rsid w:val="002B30A8"/>
    <w:rsid w:val="002C0739"/>
    <w:rsid w:val="002C592F"/>
    <w:rsid w:val="002E7D6C"/>
    <w:rsid w:val="002F488C"/>
    <w:rsid w:val="00331D57"/>
    <w:rsid w:val="003424E1"/>
    <w:rsid w:val="003528CC"/>
    <w:rsid w:val="003559CC"/>
    <w:rsid w:val="00362D29"/>
    <w:rsid w:val="0039505A"/>
    <w:rsid w:val="00400803"/>
    <w:rsid w:val="00401DFE"/>
    <w:rsid w:val="00486E5D"/>
    <w:rsid w:val="004A0C6D"/>
    <w:rsid w:val="004B7464"/>
    <w:rsid w:val="004D4FD0"/>
    <w:rsid w:val="004E0938"/>
    <w:rsid w:val="004E113A"/>
    <w:rsid w:val="004F04D3"/>
    <w:rsid w:val="005171AA"/>
    <w:rsid w:val="00557AE3"/>
    <w:rsid w:val="00581FC8"/>
    <w:rsid w:val="005831D9"/>
    <w:rsid w:val="005A4B00"/>
    <w:rsid w:val="005A6FB4"/>
    <w:rsid w:val="005B3A8B"/>
    <w:rsid w:val="005C155C"/>
    <w:rsid w:val="005C7ECC"/>
    <w:rsid w:val="00600021"/>
    <w:rsid w:val="00606433"/>
    <w:rsid w:val="00614E8C"/>
    <w:rsid w:val="006314A6"/>
    <w:rsid w:val="006358AA"/>
    <w:rsid w:val="006462A0"/>
    <w:rsid w:val="006547EB"/>
    <w:rsid w:val="006757B8"/>
    <w:rsid w:val="006A3CE7"/>
    <w:rsid w:val="006B6D95"/>
    <w:rsid w:val="006D4FF7"/>
    <w:rsid w:val="00711DC3"/>
    <w:rsid w:val="00741BFA"/>
    <w:rsid w:val="00752808"/>
    <w:rsid w:val="00763D02"/>
    <w:rsid w:val="007A21FB"/>
    <w:rsid w:val="007B17AD"/>
    <w:rsid w:val="00805F4D"/>
    <w:rsid w:val="0083370C"/>
    <w:rsid w:val="008652C9"/>
    <w:rsid w:val="008A3C70"/>
    <w:rsid w:val="008B57F3"/>
    <w:rsid w:val="008C33FB"/>
    <w:rsid w:val="008F230B"/>
    <w:rsid w:val="0094559E"/>
    <w:rsid w:val="00952C51"/>
    <w:rsid w:val="00966733"/>
    <w:rsid w:val="00977E7A"/>
    <w:rsid w:val="009853A7"/>
    <w:rsid w:val="009C6E8E"/>
    <w:rsid w:val="009D3E9E"/>
    <w:rsid w:val="009E6B80"/>
    <w:rsid w:val="00A04749"/>
    <w:rsid w:val="00A250AD"/>
    <w:rsid w:val="00A54111"/>
    <w:rsid w:val="00A645F6"/>
    <w:rsid w:val="00A75DD0"/>
    <w:rsid w:val="00A81AAC"/>
    <w:rsid w:val="00AB7E5B"/>
    <w:rsid w:val="00B01EF0"/>
    <w:rsid w:val="00B27E53"/>
    <w:rsid w:val="00B660F3"/>
    <w:rsid w:val="00B77039"/>
    <w:rsid w:val="00B906F2"/>
    <w:rsid w:val="00BE503A"/>
    <w:rsid w:val="00C1721F"/>
    <w:rsid w:val="00C22CD4"/>
    <w:rsid w:val="00C306EE"/>
    <w:rsid w:val="00C406AA"/>
    <w:rsid w:val="00C4643D"/>
    <w:rsid w:val="00C46E74"/>
    <w:rsid w:val="00C53E7C"/>
    <w:rsid w:val="00CB42ED"/>
    <w:rsid w:val="00CC281B"/>
    <w:rsid w:val="00D131CD"/>
    <w:rsid w:val="00D36373"/>
    <w:rsid w:val="00D652A9"/>
    <w:rsid w:val="00D70063"/>
    <w:rsid w:val="00D71668"/>
    <w:rsid w:val="00D820BC"/>
    <w:rsid w:val="00D84354"/>
    <w:rsid w:val="00DB1152"/>
    <w:rsid w:val="00DB6436"/>
    <w:rsid w:val="00DC1C08"/>
    <w:rsid w:val="00DC795C"/>
    <w:rsid w:val="00DE639B"/>
    <w:rsid w:val="00DF19DC"/>
    <w:rsid w:val="00E67600"/>
    <w:rsid w:val="00E841FC"/>
    <w:rsid w:val="00E84D03"/>
    <w:rsid w:val="00F25935"/>
    <w:rsid w:val="00F27224"/>
    <w:rsid w:val="00F40190"/>
    <w:rsid w:val="00F56B36"/>
    <w:rsid w:val="00FD4DA2"/>
    <w:rsid w:val="00FD7C04"/>
    <w:rsid w:val="00FE2345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98002"/>
  <w15:chartTrackingRefBased/>
  <w15:docId w15:val="{6F072867-176B-45B6-9DBA-2286C0F6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00"/>
  </w:style>
  <w:style w:type="paragraph" w:styleId="Heading1">
    <w:name w:val="heading 1"/>
    <w:basedOn w:val="Normal"/>
    <w:next w:val="Normal"/>
    <w:link w:val="Heading1Char"/>
    <w:uiPriority w:val="9"/>
    <w:qFormat/>
    <w:rsid w:val="001A21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86E07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1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1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21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1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1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1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00"/>
    <w:rPr>
      <w:rFonts w:asciiTheme="majorHAnsi" w:eastAsiaTheme="majorEastAsia" w:hAnsiTheme="majorHAnsi" w:cstheme="majorBidi"/>
      <w:color w:val="C86E07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1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21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21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1A2100"/>
    <w:rPr>
      <w:rFonts w:asciiTheme="majorHAnsi" w:eastAsiaTheme="majorEastAsia" w:hAnsiTheme="majorHAnsi" w:cstheme="majorBid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rsid w:val="00187B92"/>
    <w:pPr>
      <w:spacing w:after="120"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1A210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A2100"/>
    <w:pPr>
      <w:pBdr>
        <w:top w:val="single" w:sz="6" w:space="8" w:color="B27DC9" w:themeColor="accent3"/>
        <w:bottom w:val="single" w:sz="6" w:space="8" w:color="B27DC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333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2100"/>
    <w:rPr>
      <w:rFonts w:asciiTheme="majorHAnsi" w:eastAsiaTheme="majorEastAsia" w:hAnsiTheme="majorHAnsi" w:cstheme="majorBidi"/>
      <w:caps/>
      <w:color w:val="333333" w:themeColor="text2"/>
      <w:spacing w:val="30"/>
      <w:sz w:val="72"/>
      <w:szCs w:val="72"/>
    </w:rPr>
  </w:style>
  <w:style w:type="paragraph" w:customStyle="1" w:styleId="Photo">
    <w:name w:val="Photo"/>
    <w:basedOn w:val="Normal"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100"/>
    <w:pPr>
      <w:numPr>
        <w:ilvl w:val="1"/>
      </w:numPr>
      <w:jc w:val="center"/>
    </w:pPr>
    <w:rPr>
      <w:color w:val="33333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100"/>
    <w:rPr>
      <w:color w:val="333333" w:themeColor="text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qFormat/>
    <w:rsid w:val="004A0C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E1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1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1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10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1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A2100"/>
    <w:rPr>
      <w:i/>
      <w:iCs/>
      <w:color w:val="000000" w:themeColor="text1"/>
    </w:rPr>
  </w:style>
  <w:style w:type="paragraph" w:styleId="NoSpacing">
    <w:name w:val="No Spacing"/>
    <w:uiPriority w:val="1"/>
    <w:qFormat/>
    <w:rsid w:val="001A21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2100"/>
    <w:pPr>
      <w:spacing w:before="160"/>
      <w:ind w:left="720" w:right="720"/>
      <w:jc w:val="center"/>
    </w:pPr>
    <w:rPr>
      <w:i/>
      <w:iCs/>
      <w:color w:val="8D47A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2100"/>
    <w:rPr>
      <w:i/>
      <w:iCs/>
      <w:color w:val="8D47A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1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86E07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100"/>
    <w:rPr>
      <w:rFonts w:asciiTheme="majorHAnsi" w:eastAsiaTheme="majorEastAsia" w:hAnsiTheme="majorHAnsi" w:cstheme="majorBidi"/>
      <w:caps/>
      <w:color w:val="C86E07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21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210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21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210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A21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1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adoulseck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madouseck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madoulseck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madouseck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ll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FA0A5677B4EFA948625B70D520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CE3E-5148-4F16-8FCC-800118F6D5A3}"/>
      </w:docPartPr>
      <w:docPartBody>
        <w:p w:rsidR="00597F4D" w:rsidRDefault="00C05311">
          <w:pPr>
            <w:pStyle w:val="667FA0A5677B4EFA948625B70D5201B0"/>
          </w:pPr>
          <w:r>
            <w:t>Experience</w:t>
          </w:r>
        </w:p>
      </w:docPartBody>
    </w:docPart>
    <w:docPart>
      <w:docPartPr>
        <w:name w:val="2BF2BD0C157D412696497AEB160AD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ED71E-F0EB-40C5-A6A3-B7B1686F562F}"/>
      </w:docPartPr>
      <w:docPartBody>
        <w:p w:rsidR="00597F4D" w:rsidRDefault="00C05311">
          <w:pPr>
            <w:pStyle w:val="2BF2BD0C157D412696497AEB160AD2B7"/>
          </w:pPr>
          <w:r>
            <w:t>Education</w:t>
          </w:r>
        </w:p>
      </w:docPartBody>
    </w:docPart>
    <w:docPart>
      <w:docPartPr>
        <w:name w:val="7B04460DAF5A4CE29A09233BA0756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8EC0B-0276-49D4-8AC4-C908B5D376EC}"/>
      </w:docPartPr>
      <w:docPartBody>
        <w:p w:rsidR="00597F4D" w:rsidRDefault="00C05311">
          <w:pPr>
            <w:pStyle w:val="7B04460DAF5A4CE29A09233BA07560CA"/>
          </w:pPr>
          <w:r>
            <w:t>LEADERSHIP</w:t>
          </w:r>
        </w:p>
      </w:docPartBody>
    </w:docPart>
    <w:docPart>
      <w:docPartPr>
        <w:name w:val="24973350D9B544EBBA962C417C1E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0C4EE-B3C0-4FE5-8814-965D5531C2C7}"/>
      </w:docPartPr>
      <w:docPartBody>
        <w:p w:rsidR="00597F4D" w:rsidRDefault="00C05311">
          <w:pPr>
            <w:pStyle w:val="24973350D9B544EBBA962C417C1E77E9"/>
          </w:pPr>
          <w:r>
            <w:t>Objective</w:t>
          </w:r>
        </w:p>
      </w:docPartBody>
    </w:docPart>
    <w:docPart>
      <w:docPartPr>
        <w:name w:val="CBF8037F1C89415C9AA7DF074A0EF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D8A03-4EFD-4F70-A8E5-BFF69B29E473}"/>
      </w:docPartPr>
      <w:docPartBody>
        <w:p w:rsidR="00597F4D" w:rsidRDefault="00C05311">
          <w:pPr>
            <w:pStyle w:val="CBF8037F1C89415C9AA7DF074A0EFA8A"/>
          </w:pPr>
          <w:r>
            <w:t>Your Name</w:t>
          </w:r>
        </w:p>
      </w:docPartBody>
    </w:docPart>
    <w:docPart>
      <w:docPartPr>
        <w:name w:val="DCFC82ACAF74438994A42DDB643EF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29B49-5A9C-46A9-A0CC-C48B18E66F8E}"/>
      </w:docPartPr>
      <w:docPartBody>
        <w:p w:rsidR="00597F4D" w:rsidRDefault="00C05311">
          <w:pPr>
            <w:pStyle w:val="DCFC82ACAF74438994A42DDB643EFD53"/>
          </w:pPr>
          <w:r>
            <w:t>Position Title</w:t>
          </w:r>
        </w:p>
      </w:docPartBody>
    </w:docPart>
    <w:docPart>
      <w:docPartPr>
        <w:name w:val="C96CE186655B4D8CA2A7F6CD325F9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1CCF-D244-4D30-A38F-1A14F945D981}"/>
      </w:docPartPr>
      <w:docPartBody>
        <w:p w:rsidR="000B5351" w:rsidRDefault="00975AFD" w:rsidP="00975AFD">
          <w:pPr>
            <w:pStyle w:val="C96CE186655B4D8CA2A7F6CD325F9D15"/>
          </w:pPr>
          <w:r>
            <w:t>Vitals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BE"/>
    <w:rsid w:val="00037C12"/>
    <w:rsid w:val="000739A2"/>
    <w:rsid w:val="000B5351"/>
    <w:rsid w:val="0015110F"/>
    <w:rsid w:val="002D394D"/>
    <w:rsid w:val="00422840"/>
    <w:rsid w:val="0048416C"/>
    <w:rsid w:val="00597F4D"/>
    <w:rsid w:val="005A4305"/>
    <w:rsid w:val="005A58BE"/>
    <w:rsid w:val="007B2CE3"/>
    <w:rsid w:val="008C7BFF"/>
    <w:rsid w:val="00975AFD"/>
    <w:rsid w:val="00AD5468"/>
    <w:rsid w:val="00B06141"/>
    <w:rsid w:val="00B63A55"/>
    <w:rsid w:val="00BC4215"/>
    <w:rsid w:val="00BE78C5"/>
    <w:rsid w:val="00BF3125"/>
    <w:rsid w:val="00C05311"/>
    <w:rsid w:val="00CC412E"/>
    <w:rsid w:val="00C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FA0A5677B4EFA948625B70D5201B0">
    <w:name w:val="667FA0A5677B4EFA948625B70D5201B0"/>
  </w:style>
  <w:style w:type="paragraph" w:customStyle="1" w:styleId="2BF2BD0C157D412696497AEB160AD2B7">
    <w:name w:val="2BF2BD0C157D412696497AEB160AD2B7"/>
  </w:style>
  <w:style w:type="paragraph" w:customStyle="1" w:styleId="7B04460DAF5A4CE29A09233BA07560CA">
    <w:name w:val="7B04460DAF5A4CE29A09233BA07560C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973350D9B544EBBA962C417C1E77E9">
    <w:name w:val="24973350D9B544EBBA962C417C1E77E9"/>
  </w:style>
  <w:style w:type="paragraph" w:customStyle="1" w:styleId="CBF8037F1C89415C9AA7DF074A0EFA8A">
    <w:name w:val="CBF8037F1C89415C9AA7DF074A0EFA8A"/>
  </w:style>
  <w:style w:type="paragraph" w:customStyle="1" w:styleId="DCFC82ACAF74438994A42DDB643EFD53">
    <w:name w:val="DCFC82ACAF74438994A42DDB643EFD53"/>
  </w:style>
  <w:style w:type="paragraph" w:customStyle="1" w:styleId="C96CE186655B4D8CA2A7F6CD325F9D15">
    <w:name w:val="C96CE186655B4D8CA2A7F6CD325F9D15"/>
    <w:rsid w:val="00975AF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seck</dc:creator>
  <cp:keywords/>
  <dc:description/>
  <cp:lastModifiedBy>Seck,Mamadou L</cp:lastModifiedBy>
  <cp:revision>3</cp:revision>
  <dcterms:created xsi:type="dcterms:W3CDTF">2023-07-10T22:07:00Z</dcterms:created>
  <dcterms:modified xsi:type="dcterms:W3CDTF">2023-07-10T22:16:00Z</dcterms:modified>
</cp:coreProperties>
</file>