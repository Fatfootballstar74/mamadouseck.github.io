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839D" w14:textId="77777777" w:rsidR="00D70063" w:rsidRDefault="00D70063" w:rsidP="00D70063">
      <w:pPr>
        <w:pStyle w:val="Heading3"/>
      </w:pPr>
      <w:r>
        <w:rPr>
          <w:noProof/>
        </w:rPr>
        <mc:AlternateContent>
          <mc:Choice Requires="wps">
            <w:drawing>
              <wp:anchor distT="45720" distB="45720" distL="114300" distR="114300" simplePos="0" relativeHeight="251659264" behindDoc="0" locked="1" layoutInCell="1" allowOverlap="1" wp14:anchorId="58103550" wp14:editId="1A78996E">
                <wp:simplePos x="0" y="0"/>
                <wp:positionH relativeFrom="page">
                  <wp:posOffset>455295</wp:posOffset>
                </wp:positionH>
                <wp:positionV relativeFrom="margin">
                  <wp:align>top</wp:align>
                </wp:positionV>
                <wp:extent cx="2390775" cy="8458200"/>
                <wp:effectExtent l="0" t="0" r="9525"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8458200"/>
                        </a:xfrm>
                        <a:prstGeom prst="rect">
                          <a:avLst/>
                        </a:prstGeom>
                        <a:noFill/>
                        <a:ln w="9525">
                          <a:noFill/>
                          <a:miter lim="800000"/>
                          <a:headEnd/>
                          <a:tailEnd/>
                        </a:ln>
                      </wps:spPr>
                      <wps:txbx>
                        <w:txbxContent>
                          <w:p w14:paraId="05382097" w14:textId="44F8B3A9" w:rsidR="00187B92" w:rsidRPr="00711DC3" w:rsidRDefault="00711DC3" w:rsidP="00711DC3">
                            <w:pPr>
                              <w:pStyle w:val="Photo"/>
                              <w:rPr>
                                <w:rFonts w:asciiTheme="majorHAnsi" w:hAnsiTheme="majorHAnsi" w:cstheme="majorHAnsi"/>
                                <w:sz w:val="72"/>
                                <w:szCs w:val="72"/>
                              </w:rPr>
                            </w:pPr>
                            <w:r w:rsidRPr="00711DC3">
                              <w:rPr>
                                <w:rFonts w:asciiTheme="majorHAnsi" w:hAnsiTheme="majorHAnsi" w:cstheme="majorHAnsi"/>
                                <w:sz w:val="72"/>
                                <w:szCs w:val="72"/>
                              </w:rPr>
                              <w:t>MAMADOU SECK</w:t>
                            </w:r>
                          </w:p>
                          <w:p w14:paraId="5546F3BB" w14:textId="685ADB40" w:rsidR="00D70063" w:rsidRDefault="00000000" w:rsidP="00D70063">
                            <w:pPr>
                              <w:pStyle w:val="Subtitle"/>
                            </w:pPr>
                            <w:sdt>
                              <w:sdtPr>
                                <w:alias w:val="Position Title"/>
                                <w:tag w:val=""/>
                                <w:id w:val="-214128171"/>
                                <w:placeholder>
                                  <w:docPart w:val="3FFFDE1160DB4C7487847DC806355662"/>
                                </w:placeholder>
                                <w:dataBinding w:prefixMappings="xmlns:ns0='http://schemas.microsoft.com/office/2006/coverPageProps' " w:xpath="/ns0:CoverPageProperties[1]/ns0:CompanyAddress[1]" w:storeItemID="{55AF091B-3C7A-41E3-B477-F2FDAA23CFDA}"/>
                                <w15:appearance w15:val="hidden"/>
                                <w:text w:multiLine="1"/>
                              </w:sdtPr>
                              <w:sdtContent>
                                <w:r w:rsidR="00010A3F">
                                  <w:t xml:space="preserve">Cyber-Security </w:t>
                                </w:r>
                                <w:r w:rsidR="00284D5F">
                                  <w:t>Analyst</w:t>
                                </w:r>
                              </w:sdtContent>
                            </w:sdt>
                          </w:p>
                          <w:p w14:paraId="1E013396" w14:textId="77777777" w:rsidR="00D70063" w:rsidRDefault="00000000" w:rsidP="00D70063">
                            <w:pPr>
                              <w:pStyle w:val="Heading1"/>
                            </w:pPr>
                            <w:sdt>
                              <w:sdtPr>
                                <w:id w:val="-1270160369"/>
                                <w:placeholder>
                                  <w:docPart w:val="24973350D9B544EBBA962C417C1E77E9"/>
                                </w:placeholder>
                                <w:temporary/>
                                <w:showingPlcHdr/>
                                <w15:appearance w15:val="hidden"/>
                              </w:sdtPr>
                              <w:sdtContent>
                                <w:r w:rsidR="00D70063">
                                  <w:t>Objective</w:t>
                                </w:r>
                              </w:sdtContent>
                            </w:sdt>
                          </w:p>
                          <w:p w14:paraId="43A94024" w14:textId="36702E0A" w:rsidR="00D70063" w:rsidRDefault="00C9306E" w:rsidP="00D70063">
                            <w:r w:rsidRPr="00C9306E">
                              <w:t>Motivated Cybersecurity student with a passion for IT, seeking to leverage my foundational knowledge and skills in a dynamic role. Committed to providing excellent service and solutions, I am eager to contribute to a team while continuing to grow and develop professionally. My strong work ethic, coupled with a keen interest in learning, makes me ready to take on new challenges and make a positive impact</w:t>
                            </w:r>
                            <w:r w:rsidR="00C406AA">
                              <w:t>.</w:t>
                            </w:r>
                          </w:p>
                          <w:p w14:paraId="0326399E" w14:textId="15C22849" w:rsidR="000B00F2" w:rsidRDefault="000B00F2" w:rsidP="000B00F2">
                            <w:pPr>
                              <w:pStyle w:val="Heading2"/>
                            </w:pPr>
                            <w:r>
                              <w:t>Langu</w:t>
                            </w:r>
                            <w:r w:rsidR="00B906F2">
                              <w:t>ages</w:t>
                            </w:r>
                          </w:p>
                          <w:p w14:paraId="3B3F3870" w14:textId="54D65E3E" w:rsidR="00B906F2" w:rsidRDefault="00B906F2" w:rsidP="00B906F2">
                            <w:r>
                              <w:t>English</w:t>
                            </w:r>
                            <w:r w:rsidR="0006720A">
                              <w:tab/>
                            </w:r>
                            <w:r w:rsidR="0006720A">
                              <w:tab/>
                            </w:r>
                            <w:r w:rsidR="00D84354">
                              <w:t>Advanced</w:t>
                            </w:r>
                          </w:p>
                          <w:p w14:paraId="76D8BB52" w14:textId="10F59781" w:rsidR="004E0938" w:rsidRDefault="004E0938" w:rsidP="00B906F2">
                            <w:r>
                              <w:t>French</w:t>
                            </w:r>
                            <w:r w:rsidR="00D84354">
                              <w:tab/>
                            </w:r>
                            <w:r w:rsidR="00D84354">
                              <w:tab/>
                              <w:t>Interm</w:t>
                            </w:r>
                            <w:r w:rsidR="00F25935">
                              <w:t>ediate</w:t>
                            </w:r>
                          </w:p>
                          <w:p w14:paraId="4DDDBAC7" w14:textId="4907A396" w:rsidR="000B00F2" w:rsidRDefault="004E0938" w:rsidP="00D70063">
                            <w:r>
                              <w:t>Wolof</w:t>
                            </w:r>
                            <w:r w:rsidR="00F25935">
                              <w:tab/>
                            </w:r>
                            <w:r w:rsidR="00F25935">
                              <w:tab/>
                              <w:t>Mother tongue</w:t>
                            </w:r>
                          </w:p>
                          <w:sdt>
                            <w:sdtPr>
                              <w:id w:val="-26178941"/>
                              <w:placeholder>
                                <w:docPart w:val="21DDED34B01A496E987C7E3CC07B8290"/>
                              </w:placeholder>
                              <w:temporary/>
                              <w:showingPlcHdr/>
                              <w15:appearance w15:val="hidden"/>
                            </w:sdtPr>
                            <w:sdtContent>
                              <w:p w14:paraId="4F0E7C72" w14:textId="77777777" w:rsidR="00D70063" w:rsidRDefault="00D70063" w:rsidP="00D70063">
                                <w:pPr>
                                  <w:pStyle w:val="Heading2"/>
                                </w:pPr>
                                <w:r>
                                  <w:t>Vitals</w:t>
                                </w:r>
                              </w:p>
                            </w:sdtContent>
                          </w:sdt>
                          <w:p w14:paraId="6E615D84" w14:textId="7FC77BB3" w:rsidR="009C6E8E" w:rsidRDefault="000B6FC4" w:rsidP="00D70063">
                            <w:pPr>
                              <w:pStyle w:val="ContactInfo"/>
                            </w:pPr>
                            <w:r>
                              <w:t>7816 N Holly, Apt 11</w:t>
                            </w:r>
                          </w:p>
                          <w:p w14:paraId="79C8F34F" w14:textId="3A602CED" w:rsidR="00D70063" w:rsidRDefault="000B6FC4" w:rsidP="00D70063">
                            <w:pPr>
                              <w:pStyle w:val="ContactInfo"/>
                            </w:pPr>
                            <w:r>
                              <w:t>Kansas City</w:t>
                            </w:r>
                            <w:r w:rsidR="009C6E8E">
                              <w:t xml:space="preserve">, </w:t>
                            </w:r>
                            <w:r>
                              <w:t>64118</w:t>
                            </w:r>
                          </w:p>
                          <w:p w14:paraId="2D2B0BFF" w14:textId="5284C03A" w:rsidR="00D70063" w:rsidRDefault="00D70063" w:rsidP="00D70063">
                            <w:pPr>
                              <w:pStyle w:val="ContactInfo"/>
                            </w:pPr>
                            <w:r>
                              <w:rPr>
                                <w:rStyle w:val="Strong"/>
                              </w:rPr>
                              <w:t>T</w:t>
                            </w:r>
                            <w:r>
                              <w:t xml:space="preserve"> </w:t>
                            </w:r>
                            <w:r w:rsidR="009C6E8E">
                              <w:t>(816</w:t>
                            </w:r>
                            <w:r w:rsidR="007A21FB">
                              <w:t>)</w:t>
                            </w:r>
                            <w:r w:rsidR="009C6E8E">
                              <w:t>6452295</w:t>
                            </w:r>
                          </w:p>
                          <w:p w14:paraId="6777F77F" w14:textId="56715199" w:rsidR="00D70063" w:rsidRDefault="007A21FB" w:rsidP="00D70063">
                            <w:pPr>
                              <w:pStyle w:val="ContactInfo"/>
                            </w:pPr>
                            <w:r>
                              <w:rPr>
                                <w:rStyle w:val="Strong"/>
                              </w:rPr>
                              <w:t>E</w:t>
                            </w:r>
                            <w:r w:rsidR="00D70063">
                              <w:t xml:space="preserve"> </w:t>
                            </w:r>
                            <w:hyperlink r:id="rId8" w:history="1">
                              <w:r w:rsidRPr="002775B1">
                                <w:rPr>
                                  <w:rStyle w:val="Hyperlink"/>
                                </w:rPr>
                                <w:t>mamadoulseck@outlook.com</w:t>
                              </w:r>
                            </w:hyperlink>
                          </w:p>
                          <w:p w14:paraId="580E1AD0" w14:textId="2BB5FA89" w:rsidR="007A21FB" w:rsidRDefault="007A21FB" w:rsidP="00D70063">
                            <w:pPr>
                              <w:pStyle w:val="ContactInfo"/>
                            </w:pPr>
                            <w:r w:rsidRPr="007A21FB">
                              <w:rPr>
                                <w:b/>
                                <w:bCs/>
                              </w:rPr>
                              <w:t>W</w:t>
                            </w:r>
                            <w:r>
                              <w:rPr>
                                <w:b/>
                                <w:bCs/>
                              </w:rPr>
                              <w:t xml:space="preserve"> </w:t>
                            </w:r>
                            <w:hyperlink r:id="rId9" w:history="1">
                              <w:r w:rsidRPr="002775B1">
                                <w:rPr>
                                  <w:rStyle w:val="Hyperlink"/>
                                </w:rPr>
                                <w:t>www.mamadouseck.com</w:t>
                              </w:r>
                            </w:hyperlink>
                          </w:p>
                          <w:p w14:paraId="44898D38" w14:textId="77777777" w:rsidR="007A21FB" w:rsidRDefault="007A21FB" w:rsidP="00D70063">
                            <w:pPr>
                              <w:pStyle w:val="ContactInfo"/>
                            </w:pPr>
                          </w:p>
                          <w:p w14:paraId="513AB452" w14:textId="77777777" w:rsidR="007A21FB" w:rsidRDefault="007A21FB" w:rsidP="00D70063">
                            <w:pPr>
                              <w:pStyle w:val="ContactInfo"/>
                            </w:pPr>
                          </w:p>
                          <w:p w14:paraId="7BDB7B84" w14:textId="77777777" w:rsidR="007A21FB" w:rsidRPr="007A21FB" w:rsidRDefault="007A21FB" w:rsidP="00D70063">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103550" id="_x0000_t202" coordsize="21600,21600" o:spt="202" path="m,l,21600r21600,l21600,xe">
                <v:stroke joinstyle="miter"/>
                <v:path gradientshapeok="t" o:connecttype="rect"/>
              </v:shapetype>
              <v:shape id="Text Box 2" o:spid="_x0000_s1026" type="#_x0000_t202" alt="Sidebar text box" style="position:absolute;margin-left:35.85pt;margin-top:0;width:188.25pt;height:666pt;z-index:251659264;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" filled="f" stroked="f">
                <v:textbox inset="0,0,0,0">
                  <w:txbxContent>
                    <w:p w14:paraId="05382097" w14:textId="44F8B3A9" w:rsidR="00187B92" w:rsidRPr="00711DC3" w:rsidRDefault="00711DC3" w:rsidP="00711DC3">
                      <w:pPr>
                        <w:pStyle w:val="Photo"/>
                        <w:rPr>
                          <w:rFonts w:asciiTheme="majorHAnsi" w:hAnsiTheme="majorHAnsi" w:cstheme="majorHAnsi"/>
                          <w:sz w:val="72"/>
                          <w:szCs w:val="72"/>
                        </w:rPr>
                      </w:pPr>
                      <w:r w:rsidRPr="00711DC3">
                        <w:rPr>
                          <w:rFonts w:asciiTheme="majorHAnsi" w:hAnsiTheme="majorHAnsi" w:cstheme="majorHAnsi"/>
                          <w:sz w:val="72"/>
                          <w:szCs w:val="72"/>
                        </w:rPr>
                        <w:t>MAMADOU SECK</w:t>
                      </w:r>
                    </w:p>
                    <w:p w14:paraId="5546F3BB" w14:textId="685ADB40" w:rsidR="00D70063" w:rsidRDefault="00000000" w:rsidP="00D70063">
                      <w:pPr>
                        <w:pStyle w:val="Subtitle"/>
                      </w:pPr>
                      <w:sdt>
                        <w:sdtPr>
                          <w:alias w:val="Position Title"/>
                          <w:tag w:val=""/>
                          <w:id w:val="-214128171"/>
                          <w:placeholder>
                            <w:docPart w:val="3FFFDE1160DB4C7487847DC806355662"/>
                          </w:placeholder>
                          <w:dataBinding w:prefixMappings="xmlns:ns0='http://schemas.microsoft.com/office/2006/coverPageProps' " w:xpath="/ns0:CoverPageProperties[1]/ns0:CompanyAddress[1]" w:storeItemID="{55AF091B-3C7A-41E3-B477-F2FDAA23CFDA}"/>
                          <w15:appearance w15:val="hidden"/>
                          <w:text w:multiLine="1"/>
                        </w:sdtPr>
                        <w:sdtContent>
                          <w:r w:rsidR="00010A3F">
                            <w:t xml:space="preserve">Cyber-Security </w:t>
                          </w:r>
                          <w:r w:rsidR="00284D5F">
                            <w:t>Analyst</w:t>
                          </w:r>
                        </w:sdtContent>
                      </w:sdt>
                    </w:p>
                    <w:p w14:paraId="1E013396" w14:textId="77777777" w:rsidR="00D70063" w:rsidRDefault="00000000" w:rsidP="00D70063">
                      <w:pPr>
                        <w:pStyle w:val="Heading1"/>
                      </w:pPr>
                      <w:sdt>
                        <w:sdtPr>
                          <w:id w:val="-1270160369"/>
                          <w:placeholder>
                            <w:docPart w:val="24973350D9B544EBBA962C417C1E77E9"/>
                          </w:placeholder>
                          <w:temporary/>
                          <w:showingPlcHdr/>
                          <w15:appearance w15:val="hidden"/>
                        </w:sdtPr>
                        <w:sdtContent>
                          <w:r w:rsidR="00D70063">
                            <w:t>Objective</w:t>
                          </w:r>
                        </w:sdtContent>
                      </w:sdt>
                    </w:p>
                    <w:p w14:paraId="43A94024" w14:textId="36702E0A" w:rsidR="00D70063" w:rsidRDefault="00C9306E" w:rsidP="00D70063">
                      <w:r w:rsidRPr="00C9306E">
                        <w:t>Motivated Cybersecurity student with a passion for IT, seeking to leverage my foundational knowledge and skills in a dynamic role. Committed to providing excellent service and solutions, I am eager to contribute to a team while continuing to grow and develop professionally. My strong work ethic, coupled with a keen interest in learning, makes me ready to take on new challenges and make a positive impact</w:t>
                      </w:r>
                      <w:r w:rsidR="00C406AA">
                        <w:t>.</w:t>
                      </w:r>
                    </w:p>
                    <w:p w14:paraId="0326399E" w14:textId="15C22849" w:rsidR="000B00F2" w:rsidRDefault="000B00F2" w:rsidP="000B00F2">
                      <w:pPr>
                        <w:pStyle w:val="Heading2"/>
                      </w:pPr>
                      <w:r>
                        <w:t>Langu</w:t>
                      </w:r>
                      <w:r w:rsidR="00B906F2">
                        <w:t>ages</w:t>
                      </w:r>
                    </w:p>
                    <w:p w14:paraId="3B3F3870" w14:textId="54D65E3E" w:rsidR="00B906F2" w:rsidRDefault="00B906F2" w:rsidP="00B906F2">
                      <w:r>
                        <w:t>English</w:t>
                      </w:r>
                      <w:r w:rsidR="0006720A">
                        <w:tab/>
                      </w:r>
                      <w:r w:rsidR="0006720A">
                        <w:tab/>
                      </w:r>
                      <w:r w:rsidR="00D84354">
                        <w:t>Advanced</w:t>
                      </w:r>
                    </w:p>
                    <w:p w14:paraId="76D8BB52" w14:textId="10F59781" w:rsidR="004E0938" w:rsidRDefault="004E0938" w:rsidP="00B906F2">
                      <w:r>
                        <w:t>French</w:t>
                      </w:r>
                      <w:r w:rsidR="00D84354">
                        <w:tab/>
                      </w:r>
                      <w:r w:rsidR="00D84354">
                        <w:tab/>
                        <w:t>Interm</w:t>
                      </w:r>
                      <w:r w:rsidR="00F25935">
                        <w:t>ediate</w:t>
                      </w:r>
                    </w:p>
                    <w:p w14:paraId="4DDDBAC7" w14:textId="4907A396" w:rsidR="000B00F2" w:rsidRDefault="004E0938" w:rsidP="00D70063">
                      <w:r>
                        <w:t>Wolof</w:t>
                      </w:r>
                      <w:r w:rsidR="00F25935">
                        <w:tab/>
                      </w:r>
                      <w:r w:rsidR="00F25935">
                        <w:tab/>
                        <w:t>Mother tongue</w:t>
                      </w:r>
                    </w:p>
                    <w:sdt>
                      <w:sdtPr>
                        <w:id w:val="-26178941"/>
                        <w:placeholder>
                          <w:docPart w:val="21DDED34B01A496E987C7E3CC07B8290"/>
                        </w:placeholder>
                        <w:temporary/>
                        <w:showingPlcHdr/>
                        <w15:appearance w15:val="hidden"/>
                      </w:sdtPr>
                      <w:sdtContent>
                        <w:p w14:paraId="4F0E7C72" w14:textId="77777777" w:rsidR="00D70063" w:rsidRDefault="00D70063" w:rsidP="00D70063">
                          <w:pPr>
                            <w:pStyle w:val="Heading2"/>
                          </w:pPr>
                          <w:r>
                            <w:t>Vitals</w:t>
                          </w:r>
                        </w:p>
                      </w:sdtContent>
                    </w:sdt>
                    <w:p w14:paraId="6E615D84" w14:textId="7FC77BB3" w:rsidR="009C6E8E" w:rsidRDefault="000B6FC4" w:rsidP="00D70063">
                      <w:pPr>
                        <w:pStyle w:val="ContactInfo"/>
                      </w:pPr>
                      <w:r>
                        <w:t>7816 N Holly, Apt 11</w:t>
                      </w:r>
                    </w:p>
                    <w:p w14:paraId="79C8F34F" w14:textId="3A602CED" w:rsidR="00D70063" w:rsidRDefault="000B6FC4" w:rsidP="00D70063">
                      <w:pPr>
                        <w:pStyle w:val="ContactInfo"/>
                      </w:pPr>
                      <w:r>
                        <w:t>Kansas City</w:t>
                      </w:r>
                      <w:r w:rsidR="009C6E8E">
                        <w:t xml:space="preserve">, </w:t>
                      </w:r>
                      <w:r>
                        <w:t>64118</w:t>
                      </w:r>
                    </w:p>
                    <w:p w14:paraId="2D2B0BFF" w14:textId="5284C03A" w:rsidR="00D70063" w:rsidRDefault="00D70063" w:rsidP="00D70063">
                      <w:pPr>
                        <w:pStyle w:val="ContactInfo"/>
                      </w:pPr>
                      <w:r>
                        <w:rPr>
                          <w:rStyle w:val="Strong"/>
                        </w:rPr>
                        <w:t>T</w:t>
                      </w:r>
                      <w:r>
                        <w:t xml:space="preserve"> </w:t>
                      </w:r>
                      <w:r w:rsidR="009C6E8E">
                        <w:t>(816</w:t>
                      </w:r>
                      <w:r w:rsidR="007A21FB">
                        <w:t>)</w:t>
                      </w:r>
                      <w:r w:rsidR="009C6E8E">
                        <w:t>6452295</w:t>
                      </w:r>
                    </w:p>
                    <w:p w14:paraId="6777F77F" w14:textId="56715199" w:rsidR="00D70063" w:rsidRDefault="007A21FB" w:rsidP="00D70063">
                      <w:pPr>
                        <w:pStyle w:val="ContactInfo"/>
                      </w:pPr>
                      <w:r>
                        <w:rPr>
                          <w:rStyle w:val="Strong"/>
                        </w:rPr>
                        <w:t>E</w:t>
                      </w:r>
                      <w:r w:rsidR="00D70063">
                        <w:t xml:space="preserve"> </w:t>
                      </w:r>
                      <w:hyperlink r:id="rId10" w:history="1">
                        <w:r w:rsidRPr="002775B1">
                          <w:rPr>
                            <w:rStyle w:val="Hyperlink"/>
                          </w:rPr>
                          <w:t>mamadoulseck@outlook.com</w:t>
                        </w:r>
                      </w:hyperlink>
                    </w:p>
                    <w:p w14:paraId="580E1AD0" w14:textId="2BB5FA89" w:rsidR="007A21FB" w:rsidRDefault="007A21FB" w:rsidP="00D70063">
                      <w:pPr>
                        <w:pStyle w:val="ContactInfo"/>
                      </w:pPr>
                      <w:r w:rsidRPr="007A21FB">
                        <w:rPr>
                          <w:b/>
                          <w:bCs/>
                        </w:rPr>
                        <w:t>W</w:t>
                      </w:r>
                      <w:r>
                        <w:rPr>
                          <w:b/>
                          <w:bCs/>
                        </w:rPr>
                        <w:t xml:space="preserve"> </w:t>
                      </w:r>
                      <w:hyperlink r:id="rId11" w:history="1">
                        <w:r w:rsidRPr="002775B1">
                          <w:rPr>
                            <w:rStyle w:val="Hyperlink"/>
                          </w:rPr>
                          <w:t>www.mamadouseck.com</w:t>
                        </w:r>
                      </w:hyperlink>
                    </w:p>
                    <w:p w14:paraId="44898D38" w14:textId="77777777" w:rsidR="007A21FB" w:rsidRDefault="007A21FB" w:rsidP="00D70063">
                      <w:pPr>
                        <w:pStyle w:val="ContactInfo"/>
                      </w:pPr>
                    </w:p>
                    <w:p w14:paraId="513AB452" w14:textId="77777777" w:rsidR="007A21FB" w:rsidRDefault="007A21FB" w:rsidP="00D70063">
                      <w:pPr>
                        <w:pStyle w:val="ContactInfo"/>
                      </w:pPr>
                    </w:p>
                    <w:p w14:paraId="7BDB7B84" w14:textId="77777777" w:rsidR="007A21FB" w:rsidRPr="007A21FB" w:rsidRDefault="007A21FB" w:rsidP="00D70063">
                      <w:pPr>
                        <w:pStyle w:val="ContactInfo"/>
                      </w:pPr>
                    </w:p>
                  </w:txbxContent>
                </v:textbox>
                <w10:wrap type="square" anchorx="page" anchory="margin"/>
                <w10:anchorlock/>
              </v:shape>
            </w:pict>
          </mc:Fallback>
        </mc:AlternateContent>
      </w:r>
      <w:sdt>
        <w:sdtPr>
          <w:id w:val="-1420087472"/>
          <w:placeholder>
            <w:docPart w:val="667FA0A5677B4EFA948625B70D5201B0"/>
          </w:placeholder>
          <w:temporary/>
          <w:showingPlcHdr/>
          <w15:appearance w15:val="hidden"/>
        </w:sdtPr>
        <w:sdtContent>
          <w:r>
            <w:t>Experience</w:t>
          </w:r>
        </w:sdtContent>
      </w:sdt>
    </w:p>
    <w:p w14:paraId="397C0D74" w14:textId="76032033" w:rsidR="00D70063" w:rsidRDefault="00966733" w:rsidP="00D70063">
      <w:pPr>
        <w:pStyle w:val="Heading4"/>
      </w:pPr>
      <w:r>
        <w:t>Amazon</w:t>
      </w:r>
      <w:r w:rsidR="00010A3F">
        <w:t xml:space="preserve">, </w:t>
      </w:r>
      <w:r>
        <w:t>Liberty Mo</w:t>
      </w:r>
    </w:p>
    <w:p w14:paraId="671CF8CD" w14:textId="1A369CE2" w:rsidR="00D70063" w:rsidRDefault="00966733" w:rsidP="00D70063">
      <w:pPr>
        <w:pStyle w:val="Heading5"/>
      </w:pPr>
      <w:r>
        <w:t>January</w:t>
      </w:r>
      <w:r w:rsidR="00010A3F">
        <w:t xml:space="preserve"> 20</w:t>
      </w:r>
      <w:r>
        <w:t>23</w:t>
      </w:r>
      <w:r w:rsidR="00010A3F">
        <w:t xml:space="preserve"> – Present</w:t>
      </w:r>
    </w:p>
    <w:p w14:paraId="00DDE94F" w14:textId="77777777" w:rsidR="008D180F" w:rsidRDefault="008D180F" w:rsidP="008D180F">
      <w:r>
        <w:t>In my role as a Training Ambassador, I played a pivotal part in orchestrating and executing comprehensive training programs, offering strategic guidance, unwavering support, and effective knowledge transfer. My dynamic approach to training has been instrumental in successfully onboarding and transitioning over 350 employees into new departments, thereby enhancing overall operational efficiency.</w:t>
      </w:r>
    </w:p>
    <w:p w14:paraId="52BA4D5F" w14:textId="667406BC" w:rsidR="00D70063" w:rsidRDefault="00966733" w:rsidP="00D70063">
      <w:pPr>
        <w:pStyle w:val="Heading4"/>
      </w:pPr>
      <w:r>
        <w:t>Hy-Vee</w:t>
      </w:r>
      <w:r w:rsidR="00010A3F">
        <w:t>, Kansas City</w:t>
      </w:r>
    </w:p>
    <w:p w14:paraId="503716D8" w14:textId="14D3F673" w:rsidR="00D70063" w:rsidRDefault="00966733" w:rsidP="00D70063">
      <w:pPr>
        <w:pStyle w:val="Heading5"/>
      </w:pPr>
      <w:r>
        <w:t>September</w:t>
      </w:r>
      <w:r w:rsidR="00010A3F">
        <w:t xml:space="preserve"> 201</w:t>
      </w:r>
      <w:r>
        <w:t>7</w:t>
      </w:r>
      <w:r w:rsidR="00010A3F">
        <w:t xml:space="preserve"> – </w:t>
      </w:r>
      <w:r>
        <w:t>January 2023</w:t>
      </w:r>
    </w:p>
    <w:p w14:paraId="6C74346F" w14:textId="23115810" w:rsidR="00D70063" w:rsidRDefault="00966733" w:rsidP="00D70063">
      <w:r>
        <w:t>Customer Service and Cashier with the ability to help in any department.</w:t>
      </w:r>
      <w:r w:rsidR="008B57F3">
        <w:t xml:space="preserve"> </w:t>
      </w:r>
    </w:p>
    <w:sdt>
      <w:sdtPr>
        <w:id w:val="1745452497"/>
        <w:placeholder>
          <w:docPart w:val="2BF2BD0C157D412696497AEB160AD2B7"/>
        </w:placeholder>
        <w:temporary/>
        <w:showingPlcHdr/>
        <w15:appearance w15:val="hidden"/>
      </w:sdtPr>
      <w:sdtContent>
        <w:p w14:paraId="410C699B" w14:textId="77777777" w:rsidR="00D70063" w:rsidRDefault="00D70063" w:rsidP="00D70063">
          <w:pPr>
            <w:pStyle w:val="Heading3"/>
          </w:pPr>
          <w:r>
            <w:t>Education</w:t>
          </w:r>
        </w:p>
      </w:sdtContent>
    </w:sdt>
    <w:p w14:paraId="143C2CB6" w14:textId="4C520797" w:rsidR="00D70063" w:rsidRDefault="00246C17" w:rsidP="00D70063">
      <w:pPr>
        <w:pStyle w:val="Heading4"/>
      </w:pPr>
      <w:r>
        <w:t>Northwest Missouri State, Maryville Mo</w:t>
      </w:r>
    </w:p>
    <w:p w14:paraId="638C0DF1" w14:textId="7AE0B0BA" w:rsidR="00D70063" w:rsidRDefault="00A645F6" w:rsidP="00D70063">
      <w:r>
        <w:t>Bachelor of Science in Cybersecurity</w:t>
      </w:r>
      <w:r>
        <w:tab/>
      </w:r>
      <w:r>
        <w:tab/>
      </w:r>
      <w:r w:rsidR="00452946">
        <w:t>August</w:t>
      </w:r>
      <w:r>
        <w:t xml:space="preserve"> 2023</w:t>
      </w:r>
    </w:p>
    <w:p w14:paraId="5BF19977" w14:textId="77777777" w:rsidR="00D70063" w:rsidRDefault="00000000" w:rsidP="00D70063">
      <w:pPr>
        <w:pStyle w:val="Heading3"/>
      </w:pPr>
      <w:sdt>
        <w:sdtPr>
          <w:id w:val="-2083436385"/>
          <w:placeholder>
            <w:docPart w:val="7B04460DAF5A4CE29A09233BA07560CA"/>
          </w:placeholder>
          <w:temporary/>
          <w:showingPlcHdr/>
          <w15:appearance w15:val="hidden"/>
        </w:sdtPr>
        <w:sdtContent>
          <w:r w:rsidR="00D70063">
            <w:t>LEADERSHIP</w:t>
          </w:r>
        </w:sdtContent>
      </w:sdt>
    </w:p>
    <w:p w14:paraId="729E8FEB" w14:textId="77777777" w:rsidR="00275728" w:rsidRDefault="00275728" w:rsidP="00E84D03">
      <w:pPr>
        <w:pStyle w:val="ListParagraph"/>
        <w:numPr>
          <w:ilvl w:val="0"/>
          <w:numId w:val="3"/>
        </w:numPr>
        <w:sectPr w:rsidR="00275728" w:rsidSect="00FD7C04">
          <w:headerReference w:type="default" r:id="rId12"/>
          <w:pgSz w:w="12240" w:h="15840"/>
          <w:pgMar w:top="1080" w:right="1080" w:bottom="1080" w:left="4867" w:header="576" w:footer="720" w:gutter="0"/>
          <w:cols w:space="720"/>
          <w:titlePg/>
          <w:docGrid w:linePitch="360"/>
        </w:sectPr>
      </w:pPr>
    </w:p>
    <w:p w14:paraId="2E30BAC6" w14:textId="164F8F9C" w:rsidR="00E84D03" w:rsidRDefault="00E84D03" w:rsidP="00E84D03">
      <w:pPr>
        <w:pStyle w:val="ListParagraph"/>
        <w:numPr>
          <w:ilvl w:val="0"/>
          <w:numId w:val="3"/>
        </w:numPr>
      </w:pPr>
      <w:r>
        <w:t>Tau Kappa Epsilon Social Chair (2 years)</w:t>
      </w:r>
    </w:p>
    <w:p w14:paraId="5E9962B7" w14:textId="40458F00" w:rsidR="00D70063" w:rsidRDefault="00206817" w:rsidP="00206817">
      <w:pPr>
        <w:pStyle w:val="ListParagraph"/>
        <w:numPr>
          <w:ilvl w:val="0"/>
          <w:numId w:val="3"/>
        </w:numPr>
      </w:pPr>
      <w:r>
        <w:t>Eagle Scout BSA</w:t>
      </w:r>
    </w:p>
    <w:p w14:paraId="48041C56" w14:textId="20FBB18F" w:rsidR="00275728" w:rsidRDefault="00206817" w:rsidP="00F56B36">
      <w:pPr>
        <w:pStyle w:val="ListParagraph"/>
        <w:numPr>
          <w:ilvl w:val="0"/>
          <w:numId w:val="3"/>
        </w:numPr>
        <w:sectPr w:rsidR="00275728" w:rsidSect="00275728">
          <w:type w:val="continuous"/>
          <w:pgSz w:w="12240" w:h="15840"/>
          <w:pgMar w:top="1080" w:right="1080" w:bottom="1080" w:left="4867" w:header="576" w:footer="720" w:gutter="0"/>
          <w:cols w:num="2" w:space="720"/>
          <w:titlePg/>
          <w:docGrid w:linePitch="360"/>
        </w:sectPr>
      </w:pPr>
      <w:r>
        <w:t>Venturing</w:t>
      </w:r>
      <w:r w:rsidR="009E6B80">
        <w:t xml:space="preserve"> BSA,</w:t>
      </w:r>
      <w:r>
        <w:t xml:space="preserve"> President</w:t>
      </w:r>
      <w:r w:rsidR="00E84D03">
        <w:t xml:space="preserve"> (3 years)</w:t>
      </w:r>
    </w:p>
    <w:p w14:paraId="18134040" w14:textId="33ABAE25" w:rsidR="00741BFA" w:rsidRDefault="005831D9" w:rsidP="008D180F">
      <w:pPr>
        <w:pStyle w:val="Heading2"/>
        <w:spacing w:before="0"/>
        <w:jc w:val="left"/>
      </w:pPr>
      <w:r>
        <w:t>Technical Skills</w:t>
      </w:r>
    </w:p>
    <w:p w14:paraId="762A4CEB" w14:textId="77777777" w:rsidR="00D820BC" w:rsidRDefault="00D820BC" w:rsidP="00F56B36">
      <w:pPr>
        <w:pStyle w:val="ListParagraph"/>
        <w:numPr>
          <w:ilvl w:val="0"/>
          <w:numId w:val="4"/>
        </w:numPr>
        <w:spacing w:line="240" w:lineRule="auto"/>
        <w:rPr>
          <w:rFonts w:asciiTheme="majorHAnsi" w:hAnsiTheme="majorHAnsi" w:cstheme="majorHAnsi"/>
        </w:rPr>
        <w:sectPr w:rsidR="00D820BC" w:rsidSect="00C1721F">
          <w:type w:val="continuous"/>
          <w:pgSz w:w="12240" w:h="15840"/>
          <w:pgMar w:top="1080" w:right="1080" w:bottom="1080" w:left="4867" w:header="576" w:footer="720" w:gutter="0"/>
          <w:cols w:space="720"/>
          <w:titlePg/>
          <w:docGrid w:linePitch="360"/>
        </w:sectPr>
      </w:pPr>
    </w:p>
    <w:p w14:paraId="40E172C4" w14:textId="468F0595" w:rsidR="005C7ECC" w:rsidRDefault="00275728" w:rsidP="00F56B36">
      <w:pPr>
        <w:pStyle w:val="ListParagraph"/>
        <w:numPr>
          <w:ilvl w:val="0"/>
          <w:numId w:val="4"/>
        </w:numPr>
        <w:spacing w:line="240" w:lineRule="auto"/>
        <w:rPr>
          <w:rFonts w:asciiTheme="majorHAnsi" w:hAnsiTheme="majorHAnsi" w:cstheme="majorHAnsi"/>
        </w:rPr>
      </w:pPr>
      <w:r>
        <w:rPr>
          <w:rStyle w:val="Strong"/>
          <w:color w:val="0E101A"/>
        </w:rPr>
        <w:t>Operating Systems:</w:t>
      </w:r>
      <w:r>
        <w:t xml:space="preserve"> Knowledge of </w:t>
      </w:r>
      <w:proofErr w:type="gramStart"/>
      <w:r>
        <w:t>Linux,</w:t>
      </w:r>
      <w:proofErr w:type="gramEnd"/>
      <w:r>
        <w:t xml:space="preserve"> and Windows security features.</w:t>
      </w:r>
    </w:p>
    <w:p w14:paraId="0928E2B2" w14:textId="0FDA7119" w:rsidR="00A54111" w:rsidRDefault="00275728" w:rsidP="00F56B36">
      <w:pPr>
        <w:pStyle w:val="ListParagraph"/>
        <w:numPr>
          <w:ilvl w:val="0"/>
          <w:numId w:val="4"/>
        </w:numPr>
        <w:spacing w:line="240" w:lineRule="auto"/>
        <w:rPr>
          <w:rFonts w:asciiTheme="majorHAnsi" w:hAnsiTheme="majorHAnsi" w:cstheme="majorHAnsi"/>
        </w:rPr>
      </w:pPr>
      <w:r>
        <w:rPr>
          <w:rStyle w:val="Strong"/>
          <w:color w:val="0E101A"/>
        </w:rPr>
        <w:t>Scripting Languages:</w:t>
      </w:r>
      <w:r>
        <w:t> Competent in scripting for automation and task simplification using Python, and Bash.</w:t>
      </w:r>
    </w:p>
    <w:p w14:paraId="6A47C92E" w14:textId="121807B1" w:rsidR="008F230B" w:rsidRDefault="00275728" w:rsidP="00F56B36">
      <w:pPr>
        <w:pStyle w:val="ListParagraph"/>
        <w:numPr>
          <w:ilvl w:val="0"/>
          <w:numId w:val="4"/>
        </w:numPr>
        <w:spacing w:line="240" w:lineRule="auto"/>
        <w:rPr>
          <w:rFonts w:asciiTheme="majorHAnsi" w:hAnsiTheme="majorHAnsi" w:cstheme="majorHAnsi"/>
        </w:rPr>
      </w:pPr>
      <w:r>
        <w:rPr>
          <w:rStyle w:val="Strong"/>
          <w:color w:val="0E101A"/>
        </w:rPr>
        <w:t>Incident Response:</w:t>
      </w:r>
      <w:r>
        <w:t> Ability to manage and respond to security incidents and breaches.</w:t>
      </w:r>
    </w:p>
    <w:p w14:paraId="1DF42B30" w14:textId="2C4CF633" w:rsidR="00D652A9" w:rsidRDefault="00275728" w:rsidP="00F56B36">
      <w:pPr>
        <w:pStyle w:val="ListParagraph"/>
        <w:numPr>
          <w:ilvl w:val="0"/>
          <w:numId w:val="4"/>
        </w:numPr>
        <w:spacing w:line="240" w:lineRule="auto"/>
        <w:rPr>
          <w:rFonts w:asciiTheme="majorHAnsi" w:hAnsiTheme="majorHAnsi" w:cstheme="majorHAnsi"/>
        </w:rPr>
      </w:pPr>
      <w:r>
        <w:rPr>
          <w:rStyle w:val="Strong"/>
          <w:color w:val="0E101A"/>
        </w:rPr>
        <w:t>Secure Coding Practices:</w:t>
      </w:r>
      <w:r>
        <w:t> Awareness of secure software development practices to identify and avoid common programming vulnerabilities.</w:t>
      </w:r>
    </w:p>
    <w:p w14:paraId="403CA3F5" w14:textId="55282AED" w:rsidR="000B6FC4" w:rsidRPr="00275728" w:rsidRDefault="00275728" w:rsidP="00275728">
      <w:pPr>
        <w:pStyle w:val="ListParagraph"/>
        <w:numPr>
          <w:ilvl w:val="0"/>
          <w:numId w:val="4"/>
        </w:numPr>
        <w:spacing w:line="240" w:lineRule="auto"/>
        <w:rPr>
          <w:rFonts w:asciiTheme="majorHAnsi" w:hAnsiTheme="majorHAnsi" w:cstheme="majorHAnsi"/>
        </w:rPr>
      </w:pPr>
      <w:r>
        <w:rPr>
          <w:rStyle w:val="Strong"/>
          <w:color w:val="0E101A"/>
        </w:rPr>
        <w:t>Cybersecurity Principles:</w:t>
      </w:r>
      <w:r>
        <w:t> Comprehensive understanding of cybersecurity concepts, threats, attack vectors, and countermeasures</w:t>
      </w:r>
    </w:p>
    <w:p w14:paraId="4FD5C4E3" w14:textId="77777777" w:rsidR="00D820BC" w:rsidRDefault="00D820BC" w:rsidP="00F56B36">
      <w:pPr>
        <w:spacing w:line="240" w:lineRule="auto"/>
        <w:rPr>
          <w:rFonts w:asciiTheme="majorHAnsi" w:hAnsiTheme="majorHAnsi" w:cstheme="majorHAnsi"/>
          <w:sz w:val="32"/>
          <w:szCs w:val="32"/>
        </w:rPr>
        <w:sectPr w:rsidR="00D820BC" w:rsidSect="009D3E9E">
          <w:type w:val="continuous"/>
          <w:pgSz w:w="12240" w:h="15840"/>
          <w:pgMar w:top="1080" w:right="1080" w:bottom="1080" w:left="4867" w:header="576" w:footer="720" w:gutter="0"/>
          <w:cols w:space="720"/>
          <w:titlePg/>
          <w:docGrid w:linePitch="360"/>
        </w:sectPr>
      </w:pPr>
    </w:p>
    <w:p w14:paraId="01607577" w14:textId="5151164F" w:rsidR="00741BFA" w:rsidRDefault="00741BFA" w:rsidP="007B17AD">
      <w:pPr>
        <w:pStyle w:val="Heading2"/>
        <w:jc w:val="left"/>
      </w:pPr>
      <w:r>
        <w:t>Affiliations</w:t>
      </w:r>
    </w:p>
    <w:p w14:paraId="7C11BA3F" w14:textId="77777777" w:rsidR="00D71668" w:rsidRDefault="00D71668" w:rsidP="00F56B36">
      <w:pPr>
        <w:pStyle w:val="ListParagraph"/>
        <w:numPr>
          <w:ilvl w:val="0"/>
          <w:numId w:val="4"/>
        </w:numPr>
        <w:spacing w:line="240" w:lineRule="auto"/>
        <w:rPr>
          <w:rFonts w:asciiTheme="majorHAnsi" w:hAnsiTheme="majorHAnsi" w:cstheme="majorHAnsi"/>
        </w:rPr>
        <w:sectPr w:rsidR="00D71668" w:rsidSect="00C1721F">
          <w:type w:val="continuous"/>
          <w:pgSz w:w="12240" w:h="15840"/>
          <w:pgMar w:top="1080" w:right="1080" w:bottom="1080" w:left="4867" w:header="576" w:footer="720" w:gutter="0"/>
          <w:cols w:space="720"/>
          <w:titlePg/>
          <w:docGrid w:linePitch="360"/>
        </w:sectPr>
      </w:pPr>
    </w:p>
    <w:p w14:paraId="5DBA4074" w14:textId="5ED6CF64" w:rsidR="00DB6436" w:rsidRDefault="00B27E53" w:rsidP="00F56B36">
      <w:pPr>
        <w:pStyle w:val="ListParagraph"/>
        <w:numPr>
          <w:ilvl w:val="0"/>
          <w:numId w:val="4"/>
        </w:numPr>
        <w:spacing w:line="240" w:lineRule="auto"/>
        <w:rPr>
          <w:rFonts w:asciiTheme="majorHAnsi" w:hAnsiTheme="majorHAnsi" w:cstheme="majorHAnsi"/>
        </w:rPr>
      </w:pPr>
      <w:r>
        <w:rPr>
          <w:rFonts w:asciiTheme="majorHAnsi" w:hAnsiTheme="majorHAnsi" w:cstheme="majorHAnsi"/>
        </w:rPr>
        <w:t>Tau Kappa Epsilon</w:t>
      </w:r>
    </w:p>
    <w:p w14:paraId="17C821C2" w14:textId="561E9751" w:rsidR="00B27E53" w:rsidRDefault="00B27E53" w:rsidP="00F56B36">
      <w:pPr>
        <w:pStyle w:val="ListParagraph"/>
        <w:numPr>
          <w:ilvl w:val="0"/>
          <w:numId w:val="4"/>
        </w:numPr>
        <w:spacing w:line="240" w:lineRule="auto"/>
        <w:rPr>
          <w:rFonts w:asciiTheme="majorHAnsi" w:hAnsiTheme="majorHAnsi" w:cstheme="majorHAnsi"/>
        </w:rPr>
      </w:pPr>
      <w:r>
        <w:rPr>
          <w:rFonts w:asciiTheme="majorHAnsi" w:hAnsiTheme="majorHAnsi" w:cstheme="majorHAnsi"/>
        </w:rPr>
        <w:t>Boy Scouts of America</w:t>
      </w:r>
    </w:p>
    <w:p w14:paraId="073DE31A" w14:textId="0D99B583" w:rsidR="00B27E53" w:rsidRDefault="00F27224" w:rsidP="00F56B36">
      <w:pPr>
        <w:pStyle w:val="ListParagraph"/>
        <w:numPr>
          <w:ilvl w:val="0"/>
          <w:numId w:val="4"/>
        </w:numPr>
        <w:spacing w:line="240" w:lineRule="auto"/>
        <w:rPr>
          <w:rFonts w:asciiTheme="majorHAnsi" w:hAnsiTheme="majorHAnsi" w:cstheme="majorHAnsi"/>
        </w:rPr>
      </w:pPr>
      <w:r>
        <w:rPr>
          <w:rFonts w:asciiTheme="majorHAnsi" w:hAnsiTheme="majorHAnsi" w:cstheme="majorHAnsi"/>
        </w:rPr>
        <w:t>Cyber Defense Club</w:t>
      </w:r>
    </w:p>
    <w:p w14:paraId="4FE86D1D" w14:textId="5CD524E6" w:rsidR="000D52CC" w:rsidRDefault="00284D5F" w:rsidP="00D71668">
      <w:pPr>
        <w:pStyle w:val="ListParagraph"/>
        <w:numPr>
          <w:ilvl w:val="0"/>
          <w:numId w:val="4"/>
        </w:numPr>
        <w:spacing w:line="240" w:lineRule="auto"/>
        <w:rPr>
          <w:rFonts w:asciiTheme="majorHAnsi" w:hAnsiTheme="majorHAnsi" w:cstheme="majorHAnsi"/>
        </w:rPr>
      </w:pPr>
      <w:r>
        <w:rPr>
          <w:rFonts w:asciiTheme="majorHAnsi" w:hAnsiTheme="majorHAnsi" w:cstheme="majorHAnsi"/>
        </w:rPr>
        <w:br w:type="column"/>
      </w:r>
      <w:r w:rsidR="00F27224">
        <w:rPr>
          <w:rFonts w:asciiTheme="majorHAnsi" w:hAnsiTheme="majorHAnsi" w:cstheme="majorHAnsi"/>
        </w:rPr>
        <w:t>Ass</w:t>
      </w:r>
      <w:r w:rsidR="000D52CC">
        <w:rPr>
          <w:rFonts w:asciiTheme="majorHAnsi" w:hAnsiTheme="majorHAnsi" w:cstheme="majorHAnsi"/>
        </w:rPr>
        <w:t>ociation for Computing Machinery</w:t>
      </w:r>
    </w:p>
    <w:p w14:paraId="546CB5BC" w14:textId="33551D64" w:rsidR="002E7D6C" w:rsidRDefault="002E7D6C" w:rsidP="00D71668">
      <w:pPr>
        <w:pStyle w:val="ListParagraph"/>
        <w:numPr>
          <w:ilvl w:val="0"/>
          <w:numId w:val="4"/>
        </w:numPr>
        <w:spacing w:line="240" w:lineRule="auto"/>
        <w:rPr>
          <w:rFonts w:asciiTheme="majorHAnsi" w:hAnsiTheme="majorHAnsi" w:cstheme="majorHAnsi"/>
        </w:rPr>
      </w:pPr>
      <w:r>
        <w:rPr>
          <w:rFonts w:asciiTheme="majorHAnsi" w:hAnsiTheme="majorHAnsi" w:cstheme="majorHAnsi"/>
        </w:rPr>
        <w:t>First Robotics</w:t>
      </w:r>
    </w:p>
    <w:p w14:paraId="5C33D1AC" w14:textId="2C9F643D" w:rsidR="002E7D6C" w:rsidRPr="00D71668" w:rsidRDefault="00C53E7C" w:rsidP="00D71668">
      <w:pPr>
        <w:pStyle w:val="ListParagraph"/>
        <w:numPr>
          <w:ilvl w:val="0"/>
          <w:numId w:val="4"/>
        </w:numPr>
        <w:spacing w:line="240" w:lineRule="auto"/>
        <w:rPr>
          <w:rFonts w:asciiTheme="majorHAnsi" w:hAnsiTheme="majorHAnsi" w:cstheme="majorHAnsi"/>
        </w:rPr>
      </w:pPr>
      <w:r>
        <w:rPr>
          <w:rFonts w:asciiTheme="majorHAnsi" w:hAnsiTheme="majorHAnsi" w:cstheme="majorHAnsi"/>
        </w:rPr>
        <w:t>Technology Student Association</w:t>
      </w:r>
    </w:p>
    <w:sectPr w:rsidR="002E7D6C" w:rsidRPr="00D71668" w:rsidSect="00284D5F">
      <w:type w:val="continuous"/>
      <w:pgSz w:w="12240" w:h="15840"/>
      <w:pgMar w:top="1080" w:right="1080" w:bottom="1080" w:left="4867" w:header="576"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10E05" w14:textId="77777777" w:rsidR="00776D25" w:rsidRDefault="00776D25" w:rsidP="00187B92">
      <w:pPr>
        <w:spacing w:after="0" w:line="240" w:lineRule="auto"/>
      </w:pPr>
      <w:r>
        <w:separator/>
      </w:r>
    </w:p>
  </w:endnote>
  <w:endnote w:type="continuationSeparator" w:id="0">
    <w:p w14:paraId="3829DD66" w14:textId="77777777" w:rsidR="00776D25" w:rsidRDefault="00776D25"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2D6FE" w14:textId="77777777" w:rsidR="00776D25" w:rsidRDefault="00776D25" w:rsidP="00187B92">
      <w:pPr>
        <w:spacing w:after="0" w:line="240" w:lineRule="auto"/>
      </w:pPr>
      <w:r>
        <w:separator/>
      </w:r>
    </w:p>
  </w:footnote>
  <w:footnote w:type="continuationSeparator" w:id="0">
    <w:p w14:paraId="1D9D8E97" w14:textId="77777777" w:rsidR="00776D25" w:rsidRDefault="00776D25"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4F79592E" w14:textId="77777777" w:rsidR="009F0771" w:rsidRDefault="00187B92">
        <w:pPr>
          <w:pStyle w:val="Header"/>
        </w:pPr>
        <w:r>
          <w:fldChar w:fldCharType="begin"/>
        </w:r>
        <w:r>
          <w:instrText xml:space="preserve"> PAGE   \* MERGEFORMAT </w:instrText>
        </w:r>
        <w:r>
          <w:fldChar w:fldCharType="separate"/>
        </w:r>
        <w:r w:rsidR="006B6D95">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42756CFC" wp14:editId="2DE2D3EB">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657"/>
                              </w:tblGrid>
                              <w:tr w:rsidR="002C0739" w14:paraId="53A6903F" w14:textId="77777777" w:rsidTr="002C0739">
                                <w:trPr>
                                  <w:tblHeader/>
                                </w:trPr>
                                <w:tc>
                                  <w:tcPr>
                                    <w:tcW w:w="1959" w:type="dxa"/>
                                  </w:tcPr>
                                  <w:sdt>
                                    <w:sdtPr>
                                      <w:alias w:val="Your Name"/>
                                      <w:tag w:val="Your Name"/>
                                      <w:id w:val="1777370408"/>
                                      <w:placeholder>
                                        <w:docPart w:val="CBF8037F1C89415C9AA7DF074A0EFA8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5420260F" w14:textId="77777777" w:rsidR="002C0739" w:rsidRPr="00187B92" w:rsidRDefault="00DB1152" w:rsidP="00187B92">
                                        <w:pPr>
                                          <w:pStyle w:val="Title"/>
                                        </w:pPr>
                                        <w:r>
                                          <w:t>Mamadou seck</w:t>
                                        </w:r>
                                      </w:p>
                                    </w:sdtContent>
                                  </w:sdt>
                                  <w:p w14:paraId="7060FBBE" w14:textId="32831BAE" w:rsidR="002C0739" w:rsidRPr="00970D57" w:rsidRDefault="00000000" w:rsidP="00970D57">
                                    <w:pPr>
                                      <w:pStyle w:val="Subtitle"/>
                                    </w:pPr>
                                    <w:sdt>
                                      <w:sdtPr>
                                        <w:alias w:val="Position Title"/>
                                        <w:tag w:val=""/>
                                        <w:id w:val="839120990"/>
                                        <w:placeholder>
                                          <w:docPart w:val="DCFC82ACAF74438994A42DDB643EFD53"/>
                                        </w:placeholder>
                                        <w:dataBinding w:prefixMappings="xmlns:ns0='http://schemas.microsoft.com/office/2006/coverPageProps' " w:xpath="/ns0:CoverPageProperties[1]/ns0:CompanyAddress[1]" w:storeItemID="{55AF091B-3C7A-41E3-B477-F2FDAA23CFDA}"/>
                                        <w15:appearance w15:val="hidden"/>
                                        <w:text w:multiLine="1"/>
                                      </w:sdtPr>
                                      <w:sdtContent>
                                        <w:r w:rsidR="00284D5F">
                                          <w:t>Cyber-Security Analyst</w:t>
                                        </w:r>
                                      </w:sdtContent>
                                    </w:sdt>
                                  </w:p>
                                </w:tc>
                              </w:tr>
                            </w:tbl>
                            <w:p w14:paraId="37F8B434" w14:textId="77777777" w:rsidR="009F0771" w:rsidRDefault="0000000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56CFC" id="_x0000_t202" coordsize="21600,21600" o:spt="202" path="m,l,21600r21600,l21600,xe">
                  <v:stroke joinstyle="miter"/>
                  <v:path gradientshapeok="t" o:connecttype="rect"/>
                </v:shapetype>
                <v:shape id="_x0000_s1027"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657"/>
                        </w:tblGrid>
                        <w:tr w:rsidR="002C0739" w14:paraId="53A6903F" w14:textId="77777777" w:rsidTr="002C0739">
                          <w:trPr>
                            <w:tblHeader/>
                          </w:trPr>
                          <w:tc>
                            <w:tcPr>
                              <w:tcW w:w="1959" w:type="dxa"/>
                            </w:tcPr>
                            <w:sdt>
                              <w:sdtPr>
                                <w:alias w:val="Your Name"/>
                                <w:tag w:val="Your Name"/>
                                <w:id w:val="1777370408"/>
                                <w:placeholder>
                                  <w:docPart w:val="CBF8037F1C89415C9AA7DF074A0EFA8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5420260F" w14:textId="77777777" w:rsidR="002C0739" w:rsidRPr="00187B92" w:rsidRDefault="00DB1152" w:rsidP="00187B92">
                                  <w:pPr>
                                    <w:pStyle w:val="Title"/>
                                  </w:pPr>
                                  <w:r>
                                    <w:t>Mamadou seck</w:t>
                                  </w:r>
                                </w:p>
                              </w:sdtContent>
                            </w:sdt>
                            <w:p w14:paraId="7060FBBE" w14:textId="32831BAE" w:rsidR="002C0739" w:rsidRPr="00970D57" w:rsidRDefault="00000000" w:rsidP="00970D57">
                              <w:pPr>
                                <w:pStyle w:val="Subtitle"/>
                              </w:pPr>
                              <w:sdt>
                                <w:sdtPr>
                                  <w:alias w:val="Position Title"/>
                                  <w:tag w:val=""/>
                                  <w:id w:val="839120990"/>
                                  <w:placeholder>
                                    <w:docPart w:val="DCFC82ACAF74438994A42DDB643EFD53"/>
                                  </w:placeholder>
                                  <w:dataBinding w:prefixMappings="xmlns:ns0='http://schemas.microsoft.com/office/2006/coverPageProps' " w:xpath="/ns0:CoverPageProperties[1]/ns0:CompanyAddress[1]" w:storeItemID="{55AF091B-3C7A-41E3-B477-F2FDAA23CFDA}"/>
                                  <w15:appearance w15:val="hidden"/>
                                  <w:text w:multiLine="1"/>
                                </w:sdtPr>
                                <w:sdtContent>
                                  <w:r w:rsidR="00284D5F">
                                    <w:t>Cyber-Security Analyst</w:t>
                                  </w:r>
                                </w:sdtContent>
                              </w:sdt>
                            </w:p>
                          </w:tc>
                        </w:tr>
                      </w:tbl>
                      <w:p w14:paraId="37F8B434" w14:textId="77777777" w:rsidR="009F0771" w:rsidRDefault="00000000"/>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59F"/>
    <w:multiLevelType w:val="multilevel"/>
    <w:tmpl w:val="F94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85AF5"/>
    <w:multiLevelType w:val="hybridMultilevel"/>
    <w:tmpl w:val="B6C8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F241F"/>
    <w:multiLevelType w:val="hybridMultilevel"/>
    <w:tmpl w:val="F39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8559C"/>
    <w:multiLevelType w:val="hybridMultilevel"/>
    <w:tmpl w:val="2470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14946"/>
    <w:multiLevelType w:val="hybridMultilevel"/>
    <w:tmpl w:val="9704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345832">
    <w:abstractNumId w:val="3"/>
  </w:num>
  <w:num w:numId="2" w16cid:durableId="635725553">
    <w:abstractNumId w:val="0"/>
  </w:num>
  <w:num w:numId="3" w16cid:durableId="1092817197">
    <w:abstractNumId w:val="2"/>
  </w:num>
  <w:num w:numId="4" w16cid:durableId="1785222130">
    <w:abstractNumId w:val="1"/>
  </w:num>
  <w:num w:numId="5" w16cid:durableId="1068840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52"/>
    <w:rsid w:val="00010A3F"/>
    <w:rsid w:val="00013E87"/>
    <w:rsid w:val="0006720A"/>
    <w:rsid w:val="00087087"/>
    <w:rsid w:val="00095422"/>
    <w:rsid w:val="000B00F2"/>
    <w:rsid w:val="000B6FC4"/>
    <w:rsid w:val="000D52CC"/>
    <w:rsid w:val="000F1FE6"/>
    <w:rsid w:val="00130D88"/>
    <w:rsid w:val="0015457F"/>
    <w:rsid w:val="00157B6F"/>
    <w:rsid w:val="00161697"/>
    <w:rsid w:val="00187B92"/>
    <w:rsid w:val="001A2100"/>
    <w:rsid w:val="001B08DE"/>
    <w:rsid w:val="001C7AF9"/>
    <w:rsid w:val="001D443F"/>
    <w:rsid w:val="001E2268"/>
    <w:rsid w:val="00206817"/>
    <w:rsid w:val="002306F8"/>
    <w:rsid w:val="00235866"/>
    <w:rsid w:val="00236BC3"/>
    <w:rsid w:val="00246C17"/>
    <w:rsid w:val="00246F92"/>
    <w:rsid w:val="00275728"/>
    <w:rsid w:val="00284D5F"/>
    <w:rsid w:val="00293B83"/>
    <w:rsid w:val="002B30A8"/>
    <w:rsid w:val="002C0739"/>
    <w:rsid w:val="002C592F"/>
    <w:rsid w:val="002E7D6C"/>
    <w:rsid w:val="002F488C"/>
    <w:rsid w:val="00331D57"/>
    <w:rsid w:val="003424E1"/>
    <w:rsid w:val="003528CC"/>
    <w:rsid w:val="00362D29"/>
    <w:rsid w:val="0039505A"/>
    <w:rsid w:val="00401DFE"/>
    <w:rsid w:val="00452946"/>
    <w:rsid w:val="00486E5D"/>
    <w:rsid w:val="004A0C6D"/>
    <w:rsid w:val="004B7464"/>
    <w:rsid w:val="004E0938"/>
    <w:rsid w:val="004E113A"/>
    <w:rsid w:val="005171AA"/>
    <w:rsid w:val="00557AE3"/>
    <w:rsid w:val="00581FC8"/>
    <w:rsid w:val="005831D9"/>
    <w:rsid w:val="005A4B00"/>
    <w:rsid w:val="005A6FB4"/>
    <w:rsid w:val="005B3A8B"/>
    <w:rsid w:val="005C155C"/>
    <w:rsid w:val="005C7ECC"/>
    <w:rsid w:val="00614E8C"/>
    <w:rsid w:val="006314A6"/>
    <w:rsid w:val="006358AA"/>
    <w:rsid w:val="006757B8"/>
    <w:rsid w:val="006A3CE7"/>
    <w:rsid w:val="006B6D95"/>
    <w:rsid w:val="00711DC3"/>
    <w:rsid w:val="00741BFA"/>
    <w:rsid w:val="00752808"/>
    <w:rsid w:val="007761C8"/>
    <w:rsid w:val="00776D25"/>
    <w:rsid w:val="007A21FB"/>
    <w:rsid w:val="007B17AD"/>
    <w:rsid w:val="00805F4D"/>
    <w:rsid w:val="0083370C"/>
    <w:rsid w:val="008652C9"/>
    <w:rsid w:val="008A3C70"/>
    <w:rsid w:val="008B57F3"/>
    <w:rsid w:val="008C33FB"/>
    <w:rsid w:val="008D180F"/>
    <w:rsid w:val="008F230B"/>
    <w:rsid w:val="00952C51"/>
    <w:rsid w:val="00966733"/>
    <w:rsid w:val="00977E7A"/>
    <w:rsid w:val="009853A7"/>
    <w:rsid w:val="009C6E8E"/>
    <w:rsid w:val="009D3E9E"/>
    <w:rsid w:val="009E6B80"/>
    <w:rsid w:val="00A04749"/>
    <w:rsid w:val="00A250AD"/>
    <w:rsid w:val="00A54111"/>
    <w:rsid w:val="00A645F6"/>
    <w:rsid w:val="00A75DD0"/>
    <w:rsid w:val="00A81AAC"/>
    <w:rsid w:val="00AB7E5B"/>
    <w:rsid w:val="00B01EF0"/>
    <w:rsid w:val="00B27E53"/>
    <w:rsid w:val="00B660F3"/>
    <w:rsid w:val="00B77039"/>
    <w:rsid w:val="00B906F2"/>
    <w:rsid w:val="00C1721F"/>
    <w:rsid w:val="00C22CD4"/>
    <w:rsid w:val="00C306EE"/>
    <w:rsid w:val="00C406AA"/>
    <w:rsid w:val="00C4643D"/>
    <w:rsid w:val="00C46E74"/>
    <w:rsid w:val="00C53E7C"/>
    <w:rsid w:val="00C9306E"/>
    <w:rsid w:val="00CC281B"/>
    <w:rsid w:val="00D131CD"/>
    <w:rsid w:val="00D36373"/>
    <w:rsid w:val="00D652A9"/>
    <w:rsid w:val="00D70063"/>
    <w:rsid w:val="00D71668"/>
    <w:rsid w:val="00D820BC"/>
    <w:rsid w:val="00D84354"/>
    <w:rsid w:val="00DB1152"/>
    <w:rsid w:val="00DB6436"/>
    <w:rsid w:val="00DC1C08"/>
    <w:rsid w:val="00DC795C"/>
    <w:rsid w:val="00E84D03"/>
    <w:rsid w:val="00EA00E0"/>
    <w:rsid w:val="00F25935"/>
    <w:rsid w:val="00F27224"/>
    <w:rsid w:val="00F40190"/>
    <w:rsid w:val="00F56B36"/>
    <w:rsid w:val="00FD4DA2"/>
    <w:rsid w:val="00FD7C04"/>
    <w:rsid w:val="00FE2345"/>
    <w:rsid w:val="00FF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98002"/>
  <w15:chartTrackingRefBased/>
  <w15:docId w15:val="{6F072867-176B-45B6-9DBA-2286C0F6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00"/>
  </w:style>
  <w:style w:type="paragraph" w:styleId="Heading1">
    <w:name w:val="heading 1"/>
    <w:basedOn w:val="Normal"/>
    <w:next w:val="Normal"/>
    <w:link w:val="Heading1Char"/>
    <w:uiPriority w:val="9"/>
    <w:qFormat/>
    <w:rsid w:val="001A2100"/>
    <w:pPr>
      <w:keepNext/>
      <w:keepLines/>
      <w:spacing w:before="320" w:after="80" w:line="240" w:lineRule="auto"/>
      <w:jc w:val="center"/>
      <w:outlineLvl w:val="0"/>
    </w:pPr>
    <w:rPr>
      <w:rFonts w:asciiTheme="majorHAnsi" w:eastAsiaTheme="majorEastAsia" w:hAnsiTheme="majorHAnsi" w:cstheme="majorBidi"/>
      <w:color w:val="C86E07" w:themeColor="accent1" w:themeShade="BF"/>
      <w:sz w:val="40"/>
      <w:szCs w:val="40"/>
    </w:rPr>
  </w:style>
  <w:style w:type="paragraph" w:styleId="Heading2">
    <w:name w:val="heading 2"/>
    <w:basedOn w:val="Normal"/>
    <w:next w:val="Normal"/>
    <w:link w:val="Heading2Char"/>
    <w:uiPriority w:val="9"/>
    <w:unhideWhenUsed/>
    <w:qFormat/>
    <w:rsid w:val="001A21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A21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A21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1A21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21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21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21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21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100"/>
    <w:rPr>
      <w:rFonts w:asciiTheme="majorHAnsi" w:eastAsiaTheme="majorEastAsia" w:hAnsiTheme="majorHAnsi" w:cstheme="majorBidi"/>
      <w:color w:val="C86E07" w:themeColor="accent1" w:themeShade="BF"/>
      <w:sz w:val="40"/>
      <w:szCs w:val="40"/>
    </w:rPr>
  </w:style>
  <w:style w:type="character" w:customStyle="1" w:styleId="Heading2Char">
    <w:name w:val="Heading 2 Char"/>
    <w:basedOn w:val="DefaultParagraphFont"/>
    <w:link w:val="Heading2"/>
    <w:uiPriority w:val="9"/>
    <w:rsid w:val="001A21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A21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A21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1A2100"/>
    <w:rPr>
      <w:rFonts w:asciiTheme="majorHAnsi" w:eastAsiaTheme="majorEastAsia" w:hAnsiTheme="majorHAnsi" w:cstheme="majorBidi"/>
      <w:sz w:val="28"/>
      <w:szCs w:val="28"/>
    </w:rPr>
  </w:style>
  <w:style w:type="paragraph" w:styleId="Header">
    <w:name w:val="header"/>
    <w:basedOn w:val="Normal"/>
    <w:link w:val="HeaderChar"/>
    <w:uiPriority w:val="99"/>
    <w:unhideWhenUsed/>
    <w:rsid w:val="00187B92"/>
    <w:pPr>
      <w:spacing w:after="0" w:line="240" w:lineRule="auto"/>
      <w:ind w:left="-3787"/>
    </w:pPr>
    <w:rPr>
      <w:rFonts w:asciiTheme="majorHAnsi"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rsid w:val="00187B92"/>
    <w:pPr>
      <w:spacing w:after="120"/>
    </w:pPr>
    <w:rPr>
      <w:lang w:eastAsia="ja-JP"/>
    </w:rPr>
  </w:style>
  <w:style w:type="character" w:styleId="Strong">
    <w:name w:val="Strong"/>
    <w:basedOn w:val="DefaultParagraphFont"/>
    <w:uiPriority w:val="22"/>
    <w:qFormat/>
    <w:rsid w:val="001A2100"/>
    <w:rPr>
      <w:b/>
      <w:bCs/>
    </w:rPr>
  </w:style>
  <w:style w:type="paragraph" w:styleId="Title">
    <w:name w:val="Title"/>
    <w:basedOn w:val="Normal"/>
    <w:next w:val="Normal"/>
    <w:link w:val="TitleChar"/>
    <w:uiPriority w:val="10"/>
    <w:qFormat/>
    <w:rsid w:val="001A2100"/>
    <w:pPr>
      <w:pBdr>
        <w:top w:val="single" w:sz="6" w:space="8" w:color="B27DC9" w:themeColor="accent3"/>
        <w:bottom w:val="single" w:sz="6" w:space="8" w:color="B27DC9" w:themeColor="accent3"/>
      </w:pBdr>
      <w:spacing w:after="400" w:line="240" w:lineRule="auto"/>
      <w:contextualSpacing/>
      <w:jc w:val="center"/>
    </w:pPr>
    <w:rPr>
      <w:rFonts w:asciiTheme="majorHAnsi" w:eastAsiaTheme="majorEastAsia" w:hAnsiTheme="majorHAnsi" w:cstheme="majorBidi"/>
      <w:caps/>
      <w:color w:val="333333" w:themeColor="text2"/>
      <w:spacing w:val="30"/>
      <w:sz w:val="72"/>
      <w:szCs w:val="72"/>
    </w:rPr>
  </w:style>
  <w:style w:type="character" w:customStyle="1" w:styleId="TitleChar">
    <w:name w:val="Title Char"/>
    <w:basedOn w:val="DefaultParagraphFont"/>
    <w:link w:val="Title"/>
    <w:uiPriority w:val="10"/>
    <w:rsid w:val="001A2100"/>
    <w:rPr>
      <w:rFonts w:asciiTheme="majorHAnsi" w:eastAsiaTheme="majorEastAsia" w:hAnsiTheme="majorHAnsi" w:cstheme="majorBidi"/>
      <w:caps/>
      <w:color w:val="333333" w:themeColor="text2"/>
      <w:spacing w:val="30"/>
      <w:sz w:val="72"/>
      <w:szCs w:val="72"/>
    </w:rPr>
  </w:style>
  <w:style w:type="paragraph" w:customStyle="1" w:styleId="Photo">
    <w:name w:val="Photo"/>
    <w:basedOn w:val="Normal"/>
    <w:rsid w:val="00187B92"/>
    <w:pPr>
      <w:pBdr>
        <w:top w:val="single" w:sz="18" w:space="2" w:color="864A04" w:themeColor="accent1" w:themeShade="80"/>
        <w:bottom w:val="single" w:sz="18" w:space="2" w:color="864A04" w:themeColor="accent1" w:themeShade="80"/>
      </w:pBdr>
      <w:spacing w:after="0" w:line="240" w:lineRule="auto"/>
      <w:jc w:val="center"/>
    </w:pPr>
    <w:rPr>
      <w:lang w:eastAsia="ja-JP"/>
    </w:rPr>
  </w:style>
  <w:style w:type="paragraph" w:styleId="Subtitle">
    <w:name w:val="Subtitle"/>
    <w:basedOn w:val="Normal"/>
    <w:next w:val="Normal"/>
    <w:link w:val="SubtitleChar"/>
    <w:uiPriority w:val="11"/>
    <w:qFormat/>
    <w:rsid w:val="001A2100"/>
    <w:pPr>
      <w:numPr>
        <w:ilvl w:val="1"/>
      </w:numPr>
      <w:jc w:val="center"/>
    </w:pPr>
    <w:rPr>
      <w:color w:val="333333" w:themeColor="text2"/>
      <w:sz w:val="28"/>
      <w:szCs w:val="28"/>
    </w:rPr>
  </w:style>
  <w:style w:type="character" w:customStyle="1" w:styleId="SubtitleChar">
    <w:name w:val="Subtitle Char"/>
    <w:basedOn w:val="DefaultParagraphFont"/>
    <w:link w:val="Subtitle"/>
    <w:uiPriority w:val="11"/>
    <w:rsid w:val="001A2100"/>
    <w:rPr>
      <w:color w:val="333333" w:themeColor="text2"/>
      <w:sz w:val="28"/>
      <w:szCs w:val="28"/>
    </w:rPr>
  </w:style>
  <w:style w:type="paragraph" w:styleId="Footer">
    <w:name w:val="footer"/>
    <w:basedOn w:val="Normal"/>
    <w:link w:val="FooterChar"/>
    <w:uiPriority w:val="99"/>
    <w:unhideWhenUsed/>
    <w:rsid w:val="00187B92"/>
    <w:pPr>
      <w:spacing w:after="0" w:line="240" w:lineRule="auto"/>
    </w:pPr>
    <w:rPr>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paragraph" w:styleId="ListParagraph">
    <w:name w:val="List Paragraph"/>
    <w:basedOn w:val="Normal"/>
    <w:uiPriority w:val="34"/>
    <w:qFormat/>
    <w:rsid w:val="004A0C6D"/>
    <w:pPr>
      <w:ind w:left="720"/>
      <w:contextualSpacing/>
    </w:pPr>
  </w:style>
  <w:style w:type="character" w:styleId="Hyperlink">
    <w:name w:val="Hyperlink"/>
    <w:basedOn w:val="DefaultParagraphFont"/>
    <w:uiPriority w:val="99"/>
    <w:unhideWhenUsed/>
    <w:rsid w:val="007A21FB"/>
    <w:rPr>
      <w:color w:val="0563C1" w:themeColor="hyperlink"/>
      <w:u w:val="single"/>
    </w:rPr>
  </w:style>
  <w:style w:type="character" w:styleId="UnresolvedMention">
    <w:name w:val="Unresolved Mention"/>
    <w:basedOn w:val="DefaultParagraphFont"/>
    <w:uiPriority w:val="99"/>
    <w:semiHidden/>
    <w:unhideWhenUsed/>
    <w:rsid w:val="007A21FB"/>
    <w:rPr>
      <w:color w:val="605E5C"/>
      <w:shd w:val="clear" w:color="auto" w:fill="E1DFDD"/>
    </w:rPr>
  </w:style>
  <w:style w:type="character" w:styleId="FollowedHyperlink">
    <w:name w:val="FollowedHyperlink"/>
    <w:basedOn w:val="DefaultParagraphFont"/>
    <w:uiPriority w:val="99"/>
    <w:semiHidden/>
    <w:unhideWhenUsed/>
    <w:rsid w:val="003424E1"/>
    <w:rPr>
      <w:color w:val="954F72" w:themeColor="followedHyperlink"/>
      <w:u w:val="single"/>
    </w:rPr>
  </w:style>
  <w:style w:type="character" w:customStyle="1" w:styleId="Heading6Char">
    <w:name w:val="Heading 6 Char"/>
    <w:basedOn w:val="DefaultParagraphFont"/>
    <w:link w:val="Heading6"/>
    <w:uiPriority w:val="9"/>
    <w:semiHidden/>
    <w:rsid w:val="001A21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21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21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2100"/>
    <w:rPr>
      <w:b/>
      <w:bCs/>
      <w:i/>
      <w:iCs/>
    </w:rPr>
  </w:style>
  <w:style w:type="paragraph" w:styleId="Caption">
    <w:name w:val="caption"/>
    <w:basedOn w:val="Normal"/>
    <w:next w:val="Normal"/>
    <w:uiPriority w:val="35"/>
    <w:semiHidden/>
    <w:unhideWhenUsed/>
    <w:qFormat/>
    <w:rsid w:val="001A2100"/>
    <w:pPr>
      <w:spacing w:line="240" w:lineRule="auto"/>
    </w:pPr>
    <w:rPr>
      <w:b/>
      <w:bCs/>
      <w:color w:val="404040" w:themeColor="text1" w:themeTint="BF"/>
      <w:sz w:val="16"/>
      <w:szCs w:val="16"/>
    </w:rPr>
  </w:style>
  <w:style w:type="character" w:styleId="Emphasis">
    <w:name w:val="Emphasis"/>
    <w:basedOn w:val="DefaultParagraphFont"/>
    <w:uiPriority w:val="20"/>
    <w:qFormat/>
    <w:rsid w:val="001A2100"/>
    <w:rPr>
      <w:i/>
      <w:iCs/>
      <w:color w:val="000000" w:themeColor="text1"/>
    </w:rPr>
  </w:style>
  <w:style w:type="paragraph" w:styleId="NoSpacing">
    <w:name w:val="No Spacing"/>
    <w:uiPriority w:val="1"/>
    <w:qFormat/>
    <w:rsid w:val="001A2100"/>
    <w:pPr>
      <w:spacing w:after="0" w:line="240" w:lineRule="auto"/>
    </w:pPr>
  </w:style>
  <w:style w:type="paragraph" w:styleId="Quote">
    <w:name w:val="Quote"/>
    <w:basedOn w:val="Normal"/>
    <w:next w:val="Normal"/>
    <w:link w:val="QuoteChar"/>
    <w:uiPriority w:val="29"/>
    <w:qFormat/>
    <w:rsid w:val="001A2100"/>
    <w:pPr>
      <w:spacing w:before="160"/>
      <w:ind w:left="720" w:right="720"/>
      <w:jc w:val="center"/>
    </w:pPr>
    <w:rPr>
      <w:i/>
      <w:iCs/>
      <w:color w:val="8D47AC" w:themeColor="accent3" w:themeShade="BF"/>
      <w:sz w:val="24"/>
      <w:szCs w:val="24"/>
    </w:rPr>
  </w:style>
  <w:style w:type="character" w:customStyle="1" w:styleId="QuoteChar">
    <w:name w:val="Quote Char"/>
    <w:basedOn w:val="DefaultParagraphFont"/>
    <w:link w:val="Quote"/>
    <w:uiPriority w:val="29"/>
    <w:rsid w:val="001A2100"/>
    <w:rPr>
      <w:i/>
      <w:iCs/>
      <w:color w:val="8D47AC" w:themeColor="accent3" w:themeShade="BF"/>
      <w:sz w:val="24"/>
      <w:szCs w:val="24"/>
    </w:rPr>
  </w:style>
  <w:style w:type="paragraph" w:styleId="IntenseQuote">
    <w:name w:val="Intense Quote"/>
    <w:basedOn w:val="Normal"/>
    <w:next w:val="Normal"/>
    <w:link w:val="IntenseQuoteChar"/>
    <w:uiPriority w:val="30"/>
    <w:qFormat/>
    <w:rsid w:val="001A2100"/>
    <w:pPr>
      <w:spacing w:before="160" w:line="276" w:lineRule="auto"/>
      <w:ind w:left="936" w:right="936"/>
      <w:jc w:val="center"/>
    </w:pPr>
    <w:rPr>
      <w:rFonts w:asciiTheme="majorHAnsi" w:eastAsiaTheme="majorEastAsia" w:hAnsiTheme="majorHAnsi" w:cstheme="majorBidi"/>
      <w:caps/>
      <w:color w:val="C86E07" w:themeColor="accent1" w:themeShade="BF"/>
      <w:sz w:val="28"/>
      <w:szCs w:val="28"/>
    </w:rPr>
  </w:style>
  <w:style w:type="character" w:customStyle="1" w:styleId="IntenseQuoteChar">
    <w:name w:val="Intense Quote Char"/>
    <w:basedOn w:val="DefaultParagraphFont"/>
    <w:link w:val="IntenseQuote"/>
    <w:uiPriority w:val="30"/>
    <w:rsid w:val="001A2100"/>
    <w:rPr>
      <w:rFonts w:asciiTheme="majorHAnsi" w:eastAsiaTheme="majorEastAsia" w:hAnsiTheme="majorHAnsi" w:cstheme="majorBidi"/>
      <w:caps/>
      <w:color w:val="C86E07" w:themeColor="accent1" w:themeShade="BF"/>
      <w:sz w:val="28"/>
      <w:szCs w:val="28"/>
    </w:rPr>
  </w:style>
  <w:style w:type="character" w:styleId="SubtleEmphasis">
    <w:name w:val="Subtle Emphasis"/>
    <w:basedOn w:val="DefaultParagraphFont"/>
    <w:uiPriority w:val="19"/>
    <w:qFormat/>
    <w:rsid w:val="001A2100"/>
    <w:rPr>
      <w:i/>
      <w:iCs/>
      <w:color w:val="595959" w:themeColor="text1" w:themeTint="A6"/>
    </w:rPr>
  </w:style>
  <w:style w:type="character" w:styleId="IntenseEmphasis">
    <w:name w:val="Intense Emphasis"/>
    <w:basedOn w:val="DefaultParagraphFont"/>
    <w:uiPriority w:val="21"/>
    <w:qFormat/>
    <w:rsid w:val="001A2100"/>
    <w:rPr>
      <w:b/>
      <w:bCs/>
      <w:i/>
      <w:iCs/>
      <w:color w:val="auto"/>
    </w:rPr>
  </w:style>
  <w:style w:type="character" w:styleId="SubtleReference">
    <w:name w:val="Subtle Reference"/>
    <w:basedOn w:val="DefaultParagraphFont"/>
    <w:uiPriority w:val="31"/>
    <w:qFormat/>
    <w:rsid w:val="001A21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2100"/>
    <w:rPr>
      <w:b/>
      <w:bCs/>
      <w:caps w:val="0"/>
      <w:smallCaps/>
      <w:color w:val="auto"/>
      <w:spacing w:val="0"/>
      <w:u w:val="single"/>
    </w:rPr>
  </w:style>
  <w:style w:type="character" w:styleId="BookTitle">
    <w:name w:val="Book Title"/>
    <w:basedOn w:val="DefaultParagraphFont"/>
    <w:uiPriority w:val="33"/>
    <w:qFormat/>
    <w:rsid w:val="001A2100"/>
    <w:rPr>
      <w:b/>
      <w:bCs/>
      <w:caps w:val="0"/>
      <w:smallCaps/>
      <w:spacing w:val="0"/>
    </w:rPr>
  </w:style>
  <w:style w:type="paragraph" w:styleId="TOCHeading">
    <w:name w:val="TOC Heading"/>
    <w:basedOn w:val="Heading1"/>
    <w:next w:val="Normal"/>
    <w:uiPriority w:val="39"/>
    <w:semiHidden/>
    <w:unhideWhenUsed/>
    <w:qFormat/>
    <w:rsid w:val="001A21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4592">
      <w:bodyDiv w:val="1"/>
      <w:marLeft w:val="0"/>
      <w:marRight w:val="0"/>
      <w:marTop w:val="0"/>
      <w:marBottom w:val="0"/>
      <w:divBdr>
        <w:top w:val="none" w:sz="0" w:space="0" w:color="auto"/>
        <w:left w:val="none" w:sz="0" w:space="0" w:color="auto"/>
        <w:bottom w:val="none" w:sz="0" w:space="0" w:color="auto"/>
        <w:right w:val="none" w:sz="0" w:space="0" w:color="auto"/>
      </w:divBdr>
    </w:div>
    <w:div w:id="11953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madoulseck@outloo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madousec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madoulseck@outlook.com" TargetMode="External"/><Relationship Id="rId4" Type="http://schemas.openxmlformats.org/officeDocument/2006/relationships/settings" Target="settings.xml"/><Relationship Id="rId9" Type="http://schemas.openxmlformats.org/officeDocument/2006/relationships/hyperlink" Target="http://www.mamadouseck.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ll\AppData\Roaming\Microsoft\Templates\Resume%20(Profess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FA0A5677B4EFA948625B70D5201B0"/>
        <w:category>
          <w:name w:val="General"/>
          <w:gallery w:val="placeholder"/>
        </w:category>
        <w:types>
          <w:type w:val="bbPlcHdr"/>
        </w:types>
        <w:behaviors>
          <w:behavior w:val="content"/>
        </w:behaviors>
        <w:guid w:val="{9EA6CE3E-5148-4F16-8FCC-800118F6D5A3}"/>
      </w:docPartPr>
      <w:docPartBody>
        <w:p w:rsidR="00597F4D" w:rsidRDefault="00C05311">
          <w:pPr>
            <w:pStyle w:val="667FA0A5677B4EFA948625B70D5201B0"/>
          </w:pPr>
          <w:r>
            <w:t>Experience</w:t>
          </w:r>
        </w:p>
      </w:docPartBody>
    </w:docPart>
    <w:docPart>
      <w:docPartPr>
        <w:name w:val="2BF2BD0C157D412696497AEB160AD2B7"/>
        <w:category>
          <w:name w:val="General"/>
          <w:gallery w:val="placeholder"/>
        </w:category>
        <w:types>
          <w:type w:val="bbPlcHdr"/>
        </w:types>
        <w:behaviors>
          <w:behavior w:val="content"/>
        </w:behaviors>
        <w:guid w:val="{EAAED71E-F0EB-40C5-A6A3-B7B1686F562F}"/>
      </w:docPartPr>
      <w:docPartBody>
        <w:p w:rsidR="00597F4D" w:rsidRDefault="00C05311">
          <w:pPr>
            <w:pStyle w:val="2BF2BD0C157D412696497AEB160AD2B7"/>
          </w:pPr>
          <w:r>
            <w:t>Education</w:t>
          </w:r>
        </w:p>
      </w:docPartBody>
    </w:docPart>
    <w:docPart>
      <w:docPartPr>
        <w:name w:val="7B04460DAF5A4CE29A09233BA07560CA"/>
        <w:category>
          <w:name w:val="General"/>
          <w:gallery w:val="placeholder"/>
        </w:category>
        <w:types>
          <w:type w:val="bbPlcHdr"/>
        </w:types>
        <w:behaviors>
          <w:behavior w:val="content"/>
        </w:behaviors>
        <w:guid w:val="{B2A8EC0B-0276-49D4-8AC4-C908B5D376EC}"/>
      </w:docPartPr>
      <w:docPartBody>
        <w:p w:rsidR="00597F4D" w:rsidRDefault="00C05311">
          <w:pPr>
            <w:pStyle w:val="7B04460DAF5A4CE29A09233BA07560CA"/>
          </w:pPr>
          <w:r>
            <w:t>LEADERSHIP</w:t>
          </w:r>
        </w:p>
      </w:docPartBody>
    </w:docPart>
    <w:docPart>
      <w:docPartPr>
        <w:name w:val="3FFFDE1160DB4C7487847DC806355662"/>
        <w:category>
          <w:name w:val="General"/>
          <w:gallery w:val="placeholder"/>
        </w:category>
        <w:types>
          <w:type w:val="bbPlcHdr"/>
        </w:types>
        <w:behaviors>
          <w:behavior w:val="content"/>
        </w:behaviors>
        <w:guid w:val="{5F938C4E-B14B-46C0-B1E1-C5FC9AC6A1D8}"/>
      </w:docPartPr>
      <w:docPartBody>
        <w:p w:rsidR="00597F4D" w:rsidRDefault="00C05311">
          <w:pPr>
            <w:pStyle w:val="3FFFDE1160DB4C7487847DC806355662"/>
          </w:pPr>
          <w:r>
            <w:t>Position Title</w:t>
          </w:r>
        </w:p>
      </w:docPartBody>
    </w:docPart>
    <w:docPart>
      <w:docPartPr>
        <w:name w:val="24973350D9B544EBBA962C417C1E77E9"/>
        <w:category>
          <w:name w:val="General"/>
          <w:gallery w:val="placeholder"/>
        </w:category>
        <w:types>
          <w:type w:val="bbPlcHdr"/>
        </w:types>
        <w:behaviors>
          <w:behavior w:val="content"/>
        </w:behaviors>
        <w:guid w:val="{6070C4EE-B3C0-4FE5-8814-965D5531C2C7}"/>
      </w:docPartPr>
      <w:docPartBody>
        <w:p w:rsidR="00597F4D" w:rsidRDefault="00C05311">
          <w:pPr>
            <w:pStyle w:val="24973350D9B544EBBA962C417C1E77E9"/>
          </w:pPr>
          <w:r>
            <w:t>Objective</w:t>
          </w:r>
        </w:p>
      </w:docPartBody>
    </w:docPart>
    <w:docPart>
      <w:docPartPr>
        <w:name w:val="21DDED34B01A496E987C7E3CC07B8290"/>
        <w:category>
          <w:name w:val="General"/>
          <w:gallery w:val="placeholder"/>
        </w:category>
        <w:types>
          <w:type w:val="bbPlcHdr"/>
        </w:types>
        <w:behaviors>
          <w:behavior w:val="content"/>
        </w:behaviors>
        <w:guid w:val="{41345713-77E2-4354-8167-153DD94975D9}"/>
      </w:docPartPr>
      <w:docPartBody>
        <w:p w:rsidR="00597F4D" w:rsidRDefault="00C05311">
          <w:pPr>
            <w:pStyle w:val="21DDED34B01A496E987C7E3CC07B8290"/>
          </w:pPr>
          <w:r>
            <w:t>Vitals</w:t>
          </w:r>
        </w:p>
      </w:docPartBody>
    </w:docPart>
    <w:docPart>
      <w:docPartPr>
        <w:name w:val="CBF8037F1C89415C9AA7DF074A0EFA8A"/>
        <w:category>
          <w:name w:val="General"/>
          <w:gallery w:val="placeholder"/>
        </w:category>
        <w:types>
          <w:type w:val="bbPlcHdr"/>
        </w:types>
        <w:behaviors>
          <w:behavior w:val="content"/>
        </w:behaviors>
        <w:guid w:val="{904D8A03-4EFD-4F70-A8E5-BFF69B29E473}"/>
      </w:docPartPr>
      <w:docPartBody>
        <w:p w:rsidR="00597F4D" w:rsidRDefault="00C05311">
          <w:pPr>
            <w:pStyle w:val="CBF8037F1C89415C9AA7DF074A0EFA8A"/>
          </w:pPr>
          <w:r>
            <w:t>Your Name</w:t>
          </w:r>
        </w:p>
      </w:docPartBody>
    </w:docPart>
    <w:docPart>
      <w:docPartPr>
        <w:name w:val="DCFC82ACAF74438994A42DDB643EFD53"/>
        <w:category>
          <w:name w:val="General"/>
          <w:gallery w:val="placeholder"/>
        </w:category>
        <w:types>
          <w:type w:val="bbPlcHdr"/>
        </w:types>
        <w:behaviors>
          <w:behavior w:val="content"/>
        </w:behaviors>
        <w:guid w:val="{5E529B49-5A9C-46A9-A0CC-C48B18E66F8E}"/>
      </w:docPartPr>
      <w:docPartBody>
        <w:p w:rsidR="00597F4D" w:rsidRDefault="00C05311">
          <w:pPr>
            <w:pStyle w:val="DCFC82ACAF74438994A42DDB643EFD53"/>
          </w:pPr>
          <w:r>
            <w:t>Position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BE"/>
    <w:rsid w:val="00037C12"/>
    <w:rsid w:val="000739A2"/>
    <w:rsid w:val="0015110F"/>
    <w:rsid w:val="0056799B"/>
    <w:rsid w:val="00597F4D"/>
    <w:rsid w:val="005A4305"/>
    <w:rsid w:val="005A58BE"/>
    <w:rsid w:val="007A36A5"/>
    <w:rsid w:val="007B2CE3"/>
    <w:rsid w:val="008A5B9B"/>
    <w:rsid w:val="008C7BFF"/>
    <w:rsid w:val="00AD5468"/>
    <w:rsid w:val="00BC4215"/>
    <w:rsid w:val="00BE78C5"/>
    <w:rsid w:val="00C05311"/>
    <w:rsid w:val="00CC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FA0A5677B4EFA948625B70D5201B0">
    <w:name w:val="667FA0A5677B4EFA948625B70D5201B0"/>
  </w:style>
  <w:style w:type="paragraph" w:customStyle="1" w:styleId="2BF2BD0C157D412696497AEB160AD2B7">
    <w:name w:val="2BF2BD0C157D412696497AEB160AD2B7"/>
  </w:style>
  <w:style w:type="paragraph" w:customStyle="1" w:styleId="7B04460DAF5A4CE29A09233BA07560CA">
    <w:name w:val="7B04460DAF5A4CE29A09233BA07560CA"/>
  </w:style>
  <w:style w:type="character" w:styleId="PlaceholderText">
    <w:name w:val="Placeholder Text"/>
    <w:basedOn w:val="DefaultParagraphFont"/>
    <w:uiPriority w:val="99"/>
    <w:semiHidden/>
    <w:rPr>
      <w:color w:val="808080"/>
    </w:rPr>
  </w:style>
  <w:style w:type="paragraph" w:customStyle="1" w:styleId="3FFFDE1160DB4C7487847DC806355662">
    <w:name w:val="3FFFDE1160DB4C7487847DC806355662"/>
  </w:style>
  <w:style w:type="paragraph" w:customStyle="1" w:styleId="24973350D9B544EBBA962C417C1E77E9">
    <w:name w:val="24973350D9B544EBBA962C417C1E77E9"/>
  </w:style>
  <w:style w:type="paragraph" w:customStyle="1" w:styleId="21DDED34B01A496E987C7E3CC07B8290">
    <w:name w:val="21DDED34B01A496E987C7E3CC07B8290"/>
  </w:style>
  <w:style w:type="paragraph" w:customStyle="1" w:styleId="CBF8037F1C89415C9AA7DF074A0EFA8A">
    <w:name w:val="CBF8037F1C89415C9AA7DF074A0EFA8A"/>
  </w:style>
  <w:style w:type="paragraph" w:customStyle="1" w:styleId="DCFC82ACAF74438994A42DDB643EFD53">
    <w:name w:val="DCFC82ACAF74438994A42DDB643EF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Cyber-Security Analyst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(Professional).dotx</Template>
  <TotalTime>1</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seck</dc:creator>
  <cp:keywords/>
  <dc:description/>
  <cp:lastModifiedBy>Seck,Mamadou L</cp:lastModifiedBy>
  <cp:revision>2</cp:revision>
  <dcterms:created xsi:type="dcterms:W3CDTF">2023-06-13T10:17:00Z</dcterms:created>
  <dcterms:modified xsi:type="dcterms:W3CDTF">2023-06-13T10:17:00Z</dcterms:modified>
</cp:coreProperties>
</file>